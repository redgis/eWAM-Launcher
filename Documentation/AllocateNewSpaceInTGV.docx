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457" w:rsidRPr="00AF667F" w:rsidRDefault="00D53457" w:rsidP="00266FCB">
      <w:pPr>
        <w:jc w:val="right"/>
        <w:rPr>
          <w:rFonts w:cstheme="minorHAnsi"/>
          <w:lang w:val="en-US"/>
        </w:rPr>
      </w:pPr>
      <w:r w:rsidRPr="00AF667F">
        <w:rPr>
          <w:rFonts w:cstheme="minorHAnsi"/>
          <w:noProof/>
          <w:lang w:eastAsia="fr-FR"/>
        </w:rPr>
        <w:drawing>
          <wp:inline distT="0" distB="0" distL="0" distR="0">
            <wp:extent cx="2722587" cy="545426"/>
            <wp:effectExtent l="19050" t="0" r="1563" b="0"/>
            <wp:docPr id="2" name="Picture 1" descr="D:\suhas.jadhav do not delete\D drive\Suhas\Mphasis_Wyde2\OK\Final - Wyde logo\MphasiS - Wyde_logo\MphasiS - Wyd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uhas.jadhav do not delete\D drive\Suhas\Mphasis_Wyde2\OK\Final - Wyde logo\MphasiS - Wyde_logo\MphasiS - Wyde_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773" cy="545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FCB" w:rsidRPr="00AF667F" w:rsidRDefault="00266FCB" w:rsidP="00266FCB">
      <w:pPr>
        <w:jc w:val="right"/>
        <w:rPr>
          <w:rFonts w:cstheme="minorHAnsi"/>
          <w:lang w:val="en-US"/>
        </w:rPr>
      </w:pPr>
    </w:p>
    <w:p w:rsidR="00266FCB" w:rsidRPr="00AF667F" w:rsidRDefault="008A2FE4" w:rsidP="00266FCB">
      <w:pPr>
        <w:jc w:val="right"/>
        <w:rPr>
          <w:rFonts w:cstheme="minorHAnsi"/>
          <w:lang w:val="en-US"/>
        </w:rPr>
      </w:pPr>
      <w:r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50800</wp:posOffset>
                </wp:positionV>
                <wp:extent cx="3996055" cy="866775"/>
                <wp:effectExtent l="0" t="0" r="4445" b="63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605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1B0" w:rsidRPr="00AF667F" w:rsidRDefault="001C5972" w:rsidP="00266FCB">
                            <w:pPr>
                              <w:rPr>
                                <w:rFonts w:cstheme="minorHAnsi"/>
                                <w:color w:val="00336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3366"/>
                                <w:sz w:val="48"/>
                                <w:szCs w:val="40"/>
                                <w:lang w:val="en-US"/>
                              </w:rPr>
                              <w:t>TGV</w:t>
                            </w:r>
                            <w:r w:rsidR="005701B0" w:rsidRPr="00AF667F">
                              <w:rPr>
                                <w:rFonts w:cstheme="minorHAnsi"/>
                                <w:b/>
                                <w:color w:val="003366"/>
                                <w:sz w:val="36"/>
                                <w:szCs w:val="3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003366"/>
                                <w:sz w:val="40"/>
                                <w:szCs w:val="32"/>
                                <w:lang w:val="en-US"/>
                              </w:rPr>
                              <w:t>Allocate new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6pt;margin-top:4pt;width:314.65pt;height:6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" stroked="f">
                <v:textbox>
                  <w:txbxContent>
                    <w:p w:rsidR="005701B0" w:rsidRPr="00AF667F" w:rsidRDefault="001C5972" w:rsidP="00266FCB">
                      <w:pPr>
                        <w:rPr>
                          <w:rFonts w:cstheme="minorHAnsi"/>
                          <w:color w:val="003366"/>
                          <w:szCs w:val="36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color w:val="003366"/>
                          <w:sz w:val="48"/>
                          <w:szCs w:val="40"/>
                          <w:lang w:val="en-US"/>
                        </w:rPr>
                        <w:t>TGV</w:t>
                      </w:r>
                      <w:r w:rsidR="005701B0" w:rsidRPr="00AF667F">
                        <w:rPr>
                          <w:rFonts w:cstheme="minorHAnsi"/>
                          <w:b/>
                          <w:color w:val="003366"/>
                          <w:sz w:val="36"/>
                          <w:szCs w:val="36"/>
                          <w:lang w:val="en-US"/>
                        </w:rPr>
                        <w:br/>
                      </w:r>
                      <w:r>
                        <w:rPr>
                          <w:rFonts w:cstheme="minorHAnsi"/>
                          <w:color w:val="003366"/>
                          <w:sz w:val="40"/>
                          <w:szCs w:val="32"/>
                          <w:lang w:val="en-US"/>
                        </w:rPr>
                        <w:t>Allocate new space</w:t>
                      </w:r>
                    </w:p>
                  </w:txbxContent>
                </v:textbox>
              </v:shape>
            </w:pict>
          </mc:Fallback>
        </mc:AlternateContent>
      </w:r>
    </w:p>
    <w:p w:rsidR="00266FCB" w:rsidRPr="00AF667F" w:rsidRDefault="00266FCB" w:rsidP="00266FCB">
      <w:pPr>
        <w:jc w:val="right"/>
        <w:rPr>
          <w:rFonts w:cstheme="minorHAnsi"/>
          <w:lang w:val="en-US"/>
        </w:rPr>
      </w:pPr>
    </w:p>
    <w:p w:rsidR="00266FCB" w:rsidRPr="00AF667F" w:rsidRDefault="00266FCB">
      <w:pPr>
        <w:rPr>
          <w:rFonts w:cstheme="minorHAnsi"/>
          <w:lang w:val="en-US"/>
        </w:rPr>
      </w:pPr>
    </w:p>
    <w:p w:rsidR="00266FCB" w:rsidRPr="00AF667F" w:rsidRDefault="008A2FE4" w:rsidP="002C1430">
      <w:pPr>
        <w:shd w:val="clear" w:color="auto" w:fill="365F91" w:themeFill="accent1" w:themeFillShade="BF"/>
        <w:rPr>
          <w:rFonts w:cstheme="minorHAnsi"/>
          <w:lang w:val="en-US"/>
        </w:rPr>
      </w:pPr>
      <w:r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4047490</wp:posOffset>
                </wp:positionH>
                <wp:positionV relativeFrom="paragraph">
                  <wp:posOffset>275590</wp:posOffset>
                </wp:positionV>
                <wp:extent cx="1626235" cy="478155"/>
                <wp:effectExtent l="3810" t="1905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1B0" w:rsidRPr="00772321" w:rsidRDefault="005701B0">
                            <w:pPr>
                              <w:rPr>
                                <w:color w:val="1F497D" w:themeColor="text2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318.7pt;margin-top:21.7pt;width:128.05pt;height:3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" stroked="f">
                <v:textbox>
                  <w:txbxContent>
                    <w:p w:rsidR="005701B0" w:rsidRPr="00772321" w:rsidRDefault="005701B0">
                      <w:pPr>
                        <w:rPr>
                          <w:color w:val="1F497D" w:themeColor="text2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6FCB" w:rsidRPr="00AF667F" w:rsidRDefault="00266FCB" w:rsidP="00266FCB">
      <w:pPr>
        <w:widowControl w:val="0"/>
        <w:autoSpaceDE w:val="0"/>
        <w:autoSpaceDN w:val="0"/>
        <w:adjustRightInd w:val="0"/>
        <w:spacing w:before="16"/>
        <w:rPr>
          <w:rFonts w:cstheme="minorHAnsi"/>
          <w:szCs w:val="20"/>
          <w:lang w:val="en-US"/>
        </w:rPr>
      </w:pPr>
    </w:p>
    <w:p w:rsidR="00266FCB" w:rsidRPr="00AF667F" w:rsidRDefault="00266FCB">
      <w:pPr>
        <w:rPr>
          <w:rFonts w:cstheme="minorHAnsi"/>
          <w:lang w:val="en-US"/>
        </w:rPr>
      </w:pPr>
    </w:p>
    <w:p w:rsidR="00266FCB" w:rsidRPr="00AF667F" w:rsidRDefault="00266FCB">
      <w:pPr>
        <w:rPr>
          <w:rFonts w:cstheme="minorHAnsi"/>
          <w:lang w:val="en-US"/>
        </w:rPr>
      </w:pPr>
      <w:r w:rsidRPr="00AF667F">
        <w:rPr>
          <w:rFonts w:cstheme="minorHAnsi"/>
          <w:lang w:val="en-US"/>
        </w:rPr>
        <w:br w:type="page"/>
      </w:r>
    </w:p>
    <w:p w:rsidR="00266FCB" w:rsidRPr="00AF667F" w:rsidRDefault="00266FCB">
      <w:pPr>
        <w:rPr>
          <w:rFonts w:cstheme="minorHAnsi"/>
          <w:b/>
          <w:color w:val="003366"/>
          <w:sz w:val="40"/>
          <w:szCs w:val="40"/>
          <w:lang w:val="en-US"/>
        </w:rPr>
      </w:pPr>
      <w:r w:rsidRPr="00AF667F">
        <w:rPr>
          <w:rFonts w:cstheme="minorHAnsi"/>
          <w:b/>
          <w:color w:val="003366"/>
          <w:sz w:val="40"/>
          <w:szCs w:val="40"/>
          <w:lang w:val="en-US"/>
        </w:rPr>
        <w:lastRenderedPageBreak/>
        <w:t>Table of Contents</w:t>
      </w:r>
    </w:p>
    <w:p w:rsidR="001C5972" w:rsidRDefault="00B76B2B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fr-FR"/>
        </w:rPr>
      </w:pPr>
      <w:r w:rsidRPr="00AF667F">
        <w:rPr>
          <w:rFonts w:cstheme="minorHAnsi"/>
          <w:b/>
          <w:lang w:val="en-US"/>
        </w:rPr>
        <w:fldChar w:fldCharType="begin"/>
      </w:r>
      <w:r w:rsidR="00DA433C" w:rsidRPr="00AF667F">
        <w:rPr>
          <w:rFonts w:cstheme="minorHAnsi"/>
          <w:b/>
          <w:lang w:val="en-US"/>
        </w:rPr>
        <w:instrText xml:space="preserve"> TOC \o "1-5" \h \z \u </w:instrText>
      </w:r>
      <w:r w:rsidRPr="00AF667F">
        <w:rPr>
          <w:rFonts w:cstheme="minorHAnsi"/>
          <w:b/>
          <w:lang w:val="en-US"/>
        </w:rPr>
        <w:fldChar w:fldCharType="separate"/>
      </w:r>
      <w:hyperlink w:anchor="_Toc363458225" w:history="1">
        <w:r w:rsidR="001C5972" w:rsidRPr="00844335">
          <w:rPr>
            <w:rStyle w:val="Hyperlink"/>
            <w:noProof/>
            <w:lang w:val="en-US"/>
          </w:rPr>
          <w:t>1</w:t>
        </w:r>
        <w:r w:rsidR="001C5972">
          <w:rPr>
            <w:rFonts w:asciiTheme="minorHAnsi" w:eastAsiaTheme="minorEastAsia" w:hAnsiTheme="minorHAnsi"/>
            <w:noProof/>
            <w:lang w:eastAsia="fr-FR"/>
          </w:rPr>
          <w:tab/>
        </w:r>
        <w:r w:rsidR="001C5972" w:rsidRPr="00844335">
          <w:rPr>
            <w:rStyle w:val="Hyperlink"/>
            <w:noProof/>
            <w:lang w:val="en-US"/>
          </w:rPr>
          <w:t>Document Information</w:t>
        </w:r>
        <w:r w:rsidR="001C5972">
          <w:rPr>
            <w:noProof/>
            <w:webHidden/>
          </w:rPr>
          <w:tab/>
        </w:r>
        <w:r w:rsidR="001C5972">
          <w:rPr>
            <w:noProof/>
            <w:webHidden/>
          </w:rPr>
          <w:fldChar w:fldCharType="begin"/>
        </w:r>
        <w:r w:rsidR="001C5972">
          <w:rPr>
            <w:noProof/>
            <w:webHidden/>
          </w:rPr>
          <w:instrText xml:space="preserve"> PAGEREF _Toc363458225 \h </w:instrText>
        </w:r>
        <w:r w:rsidR="001C5972">
          <w:rPr>
            <w:noProof/>
            <w:webHidden/>
          </w:rPr>
        </w:r>
        <w:r w:rsidR="001C5972">
          <w:rPr>
            <w:noProof/>
            <w:webHidden/>
          </w:rPr>
          <w:fldChar w:fldCharType="separate"/>
        </w:r>
        <w:r w:rsidR="001C5972">
          <w:rPr>
            <w:noProof/>
            <w:webHidden/>
          </w:rPr>
          <w:t>3</w:t>
        </w:r>
        <w:r w:rsidR="001C5972">
          <w:rPr>
            <w:noProof/>
            <w:webHidden/>
          </w:rPr>
          <w:fldChar w:fldCharType="end"/>
        </w:r>
      </w:hyperlink>
    </w:p>
    <w:p w:rsidR="001C5972" w:rsidRDefault="001C597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fr-FR"/>
        </w:rPr>
      </w:pPr>
      <w:hyperlink w:anchor="_Toc363458226" w:history="1">
        <w:r w:rsidRPr="00844335">
          <w:rPr>
            <w:rStyle w:val="Hyperlink"/>
            <w:noProof/>
            <w:lang w:val="en-US"/>
          </w:rPr>
          <w:t>1.1</w:t>
        </w:r>
        <w:r>
          <w:rPr>
            <w:rFonts w:asciiTheme="minorHAnsi" w:eastAsiaTheme="minorEastAsia" w:hAnsiTheme="minorHAnsi"/>
            <w:noProof/>
            <w:lang w:eastAsia="fr-FR"/>
          </w:rPr>
          <w:tab/>
        </w:r>
        <w:r w:rsidRPr="00844335">
          <w:rPr>
            <w:rStyle w:val="Hyperlink"/>
            <w:noProof/>
            <w:lang w:val="en-US"/>
          </w:rPr>
          <w:t>Document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_Toc363458226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5972" w:rsidRDefault="001C597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fr-FR"/>
        </w:rPr>
      </w:pPr>
      <w:hyperlink w:anchor="_Toc363458227" w:history="1">
        <w:r w:rsidRPr="00844335">
          <w:rPr>
            <w:rStyle w:val="Hyperlink"/>
            <w:noProof/>
            <w:lang w:val="en-US"/>
          </w:rPr>
          <w:t>1.2</w:t>
        </w:r>
        <w:r>
          <w:rPr>
            <w:rFonts w:asciiTheme="minorHAnsi" w:eastAsiaTheme="minorEastAsia" w:hAnsiTheme="minorHAnsi"/>
            <w:noProof/>
            <w:lang w:eastAsia="fr-FR"/>
          </w:rPr>
          <w:tab/>
        </w:r>
        <w:r w:rsidRPr="00844335">
          <w:rPr>
            <w:rStyle w:val="Hyperlink"/>
            <w:noProof/>
            <w:lang w:val="en-US"/>
          </w:rPr>
          <w:t>Attached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_Toc363458227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5972" w:rsidRDefault="001C597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fr-FR"/>
        </w:rPr>
      </w:pPr>
      <w:hyperlink w:anchor="_Toc363458228" w:history="1">
        <w:r w:rsidRPr="00844335">
          <w:rPr>
            <w:rStyle w:val="Hyperlink"/>
            <w:noProof/>
            <w:lang w:val="en-US"/>
          </w:rPr>
          <w:t>1.3</w:t>
        </w:r>
        <w:r>
          <w:rPr>
            <w:rFonts w:asciiTheme="minorHAnsi" w:eastAsiaTheme="minorEastAsia" w:hAnsiTheme="minorHAnsi"/>
            <w:noProof/>
            <w:lang w:eastAsia="fr-FR"/>
          </w:rPr>
          <w:tab/>
        </w:r>
        <w:r w:rsidRPr="00844335">
          <w:rPr>
            <w:rStyle w:val="Hyperlink"/>
            <w:noProof/>
            <w:lang w:val="en-US"/>
          </w:rPr>
          <w:t>Caption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_Toc363458228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6FCB" w:rsidRPr="00AF667F" w:rsidRDefault="00B76B2B">
      <w:pPr>
        <w:rPr>
          <w:rFonts w:cstheme="minorHAnsi"/>
          <w:b/>
          <w:lang w:val="en-US"/>
        </w:rPr>
      </w:pPr>
      <w:r w:rsidRPr="00AF667F">
        <w:rPr>
          <w:rFonts w:cstheme="minorHAnsi"/>
          <w:b/>
          <w:lang w:val="en-US"/>
        </w:rPr>
        <w:fldChar w:fldCharType="end"/>
      </w:r>
    </w:p>
    <w:p w:rsidR="00266FCB" w:rsidRPr="00AF667F" w:rsidRDefault="00266FCB">
      <w:pPr>
        <w:rPr>
          <w:rFonts w:cstheme="minorHAnsi"/>
          <w:b/>
          <w:lang w:val="en-US"/>
        </w:rPr>
      </w:pPr>
      <w:r w:rsidRPr="00AF667F">
        <w:rPr>
          <w:rFonts w:cstheme="minorHAnsi"/>
          <w:b/>
          <w:lang w:val="en-US"/>
        </w:rPr>
        <w:br w:type="page"/>
      </w:r>
    </w:p>
    <w:p w:rsidR="00266FCB" w:rsidRPr="00AF667F" w:rsidRDefault="00E46647" w:rsidP="00DA433C">
      <w:pPr>
        <w:pStyle w:val="Heading1"/>
        <w:rPr>
          <w:lang w:val="en-US"/>
        </w:rPr>
      </w:pPr>
      <w:bookmarkStart w:id="0" w:name="_Toc363458225"/>
      <w:r>
        <w:rPr>
          <w:lang w:val="en-US"/>
        </w:rPr>
        <w:lastRenderedPageBreak/>
        <w:t xml:space="preserve">Document </w:t>
      </w:r>
      <w:r w:rsidR="00266FCB" w:rsidRPr="00AF667F">
        <w:rPr>
          <w:lang w:val="en-US"/>
        </w:rPr>
        <w:t>In</w:t>
      </w:r>
      <w:r>
        <w:rPr>
          <w:lang w:val="en-US"/>
        </w:rPr>
        <w:t>formation</w:t>
      </w:r>
      <w:bookmarkEnd w:id="0"/>
    </w:p>
    <w:p w:rsidR="00266FCB" w:rsidRPr="00AF667F" w:rsidRDefault="00266FCB" w:rsidP="002C1430">
      <w:pPr>
        <w:pStyle w:val="Heading2"/>
        <w:rPr>
          <w:lang w:val="en-US"/>
        </w:rPr>
      </w:pPr>
      <w:bookmarkStart w:id="1" w:name="_Toc363458226"/>
      <w:r w:rsidRPr="00AF667F">
        <w:rPr>
          <w:lang w:val="en-US"/>
        </w:rPr>
        <w:t>Document History</w:t>
      </w:r>
      <w:bookmarkEnd w:id="1"/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59"/>
        <w:gridCol w:w="4961"/>
        <w:gridCol w:w="1701"/>
        <w:gridCol w:w="1591"/>
      </w:tblGrid>
      <w:tr w:rsidR="00266FCB" w:rsidRPr="00AF667F" w:rsidTr="00B66037">
        <w:trPr>
          <w:trHeight w:val="528"/>
        </w:trPr>
        <w:tc>
          <w:tcPr>
            <w:tcW w:w="959" w:type="dxa"/>
            <w:shd w:val="clear" w:color="auto" w:fill="808080" w:themeFill="background1" w:themeFillShade="80"/>
            <w:vAlign w:val="center"/>
          </w:tcPr>
          <w:p w:rsidR="00266FCB" w:rsidRPr="00AF667F" w:rsidRDefault="00266FCB" w:rsidP="00B6603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AF667F">
              <w:rPr>
                <w:rFonts w:asciiTheme="minorHAnsi" w:hAnsiTheme="minorHAnsi" w:cstheme="minorHAnsi"/>
                <w:b/>
                <w:color w:val="FFFFFF" w:themeColor="background1"/>
              </w:rPr>
              <w:t>Version</w:t>
            </w:r>
          </w:p>
        </w:tc>
        <w:tc>
          <w:tcPr>
            <w:tcW w:w="4961" w:type="dxa"/>
            <w:shd w:val="clear" w:color="auto" w:fill="808080" w:themeFill="background1" w:themeFillShade="80"/>
            <w:vAlign w:val="center"/>
          </w:tcPr>
          <w:p w:rsidR="00266FCB" w:rsidRPr="00AF667F" w:rsidRDefault="00266FCB" w:rsidP="00B6603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AF667F">
              <w:rPr>
                <w:rFonts w:asciiTheme="minorHAnsi" w:hAnsiTheme="minorHAnsi" w:cstheme="minorHAnsi"/>
                <w:b/>
                <w:color w:val="FFFFFF" w:themeColor="background1"/>
              </w:rPr>
              <w:t>Description of modifications</w:t>
            </w:r>
          </w:p>
        </w:tc>
        <w:tc>
          <w:tcPr>
            <w:tcW w:w="1701" w:type="dxa"/>
            <w:shd w:val="clear" w:color="auto" w:fill="808080" w:themeFill="background1" w:themeFillShade="80"/>
            <w:vAlign w:val="center"/>
          </w:tcPr>
          <w:p w:rsidR="00266FCB" w:rsidRPr="00AF667F" w:rsidRDefault="00266FCB" w:rsidP="00B6603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AF667F">
              <w:rPr>
                <w:rFonts w:asciiTheme="minorHAnsi" w:hAnsiTheme="minorHAnsi" w:cstheme="minorHAnsi"/>
                <w:b/>
                <w:color w:val="FFFFFF" w:themeColor="background1"/>
              </w:rPr>
              <w:t>Name</w:t>
            </w:r>
          </w:p>
        </w:tc>
        <w:tc>
          <w:tcPr>
            <w:tcW w:w="1591" w:type="dxa"/>
            <w:shd w:val="clear" w:color="auto" w:fill="808080" w:themeFill="background1" w:themeFillShade="80"/>
            <w:vAlign w:val="center"/>
          </w:tcPr>
          <w:p w:rsidR="00266FCB" w:rsidRPr="00AF667F" w:rsidRDefault="00266FCB" w:rsidP="00B6603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AF667F">
              <w:rPr>
                <w:rFonts w:asciiTheme="minorHAnsi" w:hAnsiTheme="minorHAnsi" w:cstheme="minorHAnsi"/>
                <w:b/>
                <w:color w:val="FFFFFF" w:themeColor="background1"/>
              </w:rPr>
              <w:t>Date</w:t>
            </w:r>
          </w:p>
        </w:tc>
      </w:tr>
      <w:tr w:rsidR="008A2FE4" w:rsidRPr="00AF667F" w:rsidTr="00B66037">
        <w:trPr>
          <w:trHeight w:val="542"/>
        </w:trPr>
        <w:tc>
          <w:tcPr>
            <w:tcW w:w="959" w:type="dxa"/>
            <w:vAlign w:val="center"/>
          </w:tcPr>
          <w:p w:rsidR="008A2FE4" w:rsidRPr="00310233" w:rsidRDefault="008A2FE4" w:rsidP="00DE4F7B">
            <w:pPr>
              <w:jc w:val="center"/>
            </w:pPr>
            <w:r>
              <w:t>1</w:t>
            </w:r>
            <w:r w:rsidR="00D87032">
              <w:t>.0</w:t>
            </w:r>
          </w:p>
        </w:tc>
        <w:tc>
          <w:tcPr>
            <w:tcW w:w="4961" w:type="dxa"/>
            <w:vAlign w:val="center"/>
          </w:tcPr>
          <w:p w:rsidR="008A2FE4" w:rsidRPr="004832D5" w:rsidRDefault="008A2FE4" w:rsidP="00DE4F7B">
            <w:r>
              <w:t>D</w:t>
            </w:r>
            <w:r w:rsidRPr="004832D5">
              <w:t>ocument</w:t>
            </w:r>
            <w:r>
              <w:t xml:space="preserve"> creating</w:t>
            </w:r>
          </w:p>
        </w:tc>
        <w:tc>
          <w:tcPr>
            <w:tcW w:w="1701" w:type="dxa"/>
            <w:vAlign w:val="center"/>
          </w:tcPr>
          <w:p w:rsidR="008A2FE4" w:rsidRPr="004832D5" w:rsidRDefault="008A2FE4" w:rsidP="00DE4F7B">
            <w:pPr>
              <w:jc w:val="center"/>
            </w:pPr>
            <w:r>
              <w:t>F Archambault</w:t>
            </w:r>
          </w:p>
        </w:tc>
        <w:tc>
          <w:tcPr>
            <w:tcW w:w="1591" w:type="dxa"/>
            <w:vAlign w:val="center"/>
          </w:tcPr>
          <w:p w:rsidR="008A2FE4" w:rsidRPr="004832D5" w:rsidRDefault="001C5972" w:rsidP="001C5972">
            <w:pPr>
              <w:jc w:val="center"/>
            </w:pPr>
            <w:r>
              <w:t>08</w:t>
            </w:r>
            <w:r w:rsidR="008A2FE4">
              <w:t>/</w:t>
            </w:r>
            <w:r>
              <w:t>05</w:t>
            </w:r>
            <w:r w:rsidR="008A2FE4">
              <w:t>/</w:t>
            </w:r>
            <w:r w:rsidR="00D87032">
              <w:t>20</w:t>
            </w:r>
            <w:r w:rsidR="008A2FE4">
              <w:t>1</w:t>
            </w:r>
            <w:r>
              <w:t>3</w:t>
            </w:r>
          </w:p>
        </w:tc>
      </w:tr>
      <w:tr w:rsidR="008A2FE4" w:rsidRPr="00C4660B" w:rsidTr="00B66037">
        <w:trPr>
          <w:trHeight w:val="550"/>
        </w:trPr>
        <w:tc>
          <w:tcPr>
            <w:tcW w:w="959" w:type="dxa"/>
            <w:vAlign w:val="center"/>
          </w:tcPr>
          <w:p w:rsidR="008A2FE4" w:rsidRPr="00310233" w:rsidRDefault="008A2FE4" w:rsidP="001C5972"/>
        </w:tc>
        <w:tc>
          <w:tcPr>
            <w:tcW w:w="4961" w:type="dxa"/>
            <w:vAlign w:val="center"/>
          </w:tcPr>
          <w:p w:rsidR="008A2FE4" w:rsidRPr="00310233" w:rsidRDefault="008A2FE4" w:rsidP="00DE4F7B"/>
        </w:tc>
        <w:tc>
          <w:tcPr>
            <w:tcW w:w="1701" w:type="dxa"/>
            <w:vAlign w:val="center"/>
          </w:tcPr>
          <w:p w:rsidR="008A2FE4" w:rsidRPr="00310233" w:rsidRDefault="008A2FE4" w:rsidP="00DE4F7B">
            <w:pPr>
              <w:jc w:val="center"/>
            </w:pPr>
          </w:p>
        </w:tc>
        <w:tc>
          <w:tcPr>
            <w:tcW w:w="1591" w:type="dxa"/>
            <w:vAlign w:val="center"/>
          </w:tcPr>
          <w:p w:rsidR="008A2FE4" w:rsidRPr="00310233" w:rsidRDefault="008A2FE4" w:rsidP="00DE4F7B">
            <w:pPr>
              <w:jc w:val="center"/>
            </w:pPr>
          </w:p>
        </w:tc>
      </w:tr>
      <w:tr w:rsidR="008A2FE4" w:rsidRPr="00C4660B" w:rsidTr="00B66037">
        <w:trPr>
          <w:trHeight w:val="572"/>
        </w:trPr>
        <w:tc>
          <w:tcPr>
            <w:tcW w:w="959" w:type="dxa"/>
            <w:vAlign w:val="center"/>
          </w:tcPr>
          <w:p w:rsidR="008A2FE4" w:rsidRPr="00310233" w:rsidRDefault="008A2FE4" w:rsidP="00DE4F7B">
            <w:pPr>
              <w:jc w:val="center"/>
            </w:pPr>
          </w:p>
        </w:tc>
        <w:tc>
          <w:tcPr>
            <w:tcW w:w="4961" w:type="dxa"/>
            <w:vAlign w:val="center"/>
          </w:tcPr>
          <w:p w:rsidR="008A2FE4" w:rsidRPr="00310233" w:rsidRDefault="008A2FE4" w:rsidP="00DE4F7B"/>
        </w:tc>
        <w:tc>
          <w:tcPr>
            <w:tcW w:w="1701" w:type="dxa"/>
            <w:vAlign w:val="center"/>
          </w:tcPr>
          <w:p w:rsidR="008A2FE4" w:rsidRPr="00310233" w:rsidRDefault="008A2FE4" w:rsidP="00DE4F7B">
            <w:pPr>
              <w:jc w:val="center"/>
            </w:pPr>
          </w:p>
        </w:tc>
        <w:tc>
          <w:tcPr>
            <w:tcW w:w="1591" w:type="dxa"/>
            <w:vAlign w:val="center"/>
          </w:tcPr>
          <w:p w:rsidR="008A2FE4" w:rsidRPr="00310233" w:rsidRDefault="008A2FE4" w:rsidP="00DE4F7B">
            <w:pPr>
              <w:jc w:val="center"/>
            </w:pPr>
          </w:p>
        </w:tc>
      </w:tr>
      <w:tr w:rsidR="008A2FE4" w:rsidRPr="00C4660B" w:rsidTr="00B66037">
        <w:trPr>
          <w:trHeight w:val="572"/>
        </w:trPr>
        <w:tc>
          <w:tcPr>
            <w:tcW w:w="959" w:type="dxa"/>
            <w:vAlign w:val="center"/>
          </w:tcPr>
          <w:p w:rsidR="008A2FE4" w:rsidRDefault="008A2FE4" w:rsidP="00DE4F7B">
            <w:pPr>
              <w:jc w:val="center"/>
            </w:pPr>
          </w:p>
        </w:tc>
        <w:tc>
          <w:tcPr>
            <w:tcW w:w="4961" w:type="dxa"/>
            <w:vAlign w:val="center"/>
          </w:tcPr>
          <w:p w:rsidR="008A2FE4" w:rsidRDefault="008A2FE4" w:rsidP="00DE4F7B"/>
        </w:tc>
        <w:tc>
          <w:tcPr>
            <w:tcW w:w="1701" w:type="dxa"/>
            <w:vAlign w:val="center"/>
          </w:tcPr>
          <w:p w:rsidR="008A2FE4" w:rsidRDefault="008A2FE4" w:rsidP="00DE4F7B">
            <w:pPr>
              <w:jc w:val="center"/>
            </w:pPr>
          </w:p>
        </w:tc>
        <w:tc>
          <w:tcPr>
            <w:tcW w:w="1591" w:type="dxa"/>
            <w:vAlign w:val="center"/>
          </w:tcPr>
          <w:p w:rsidR="008A2FE4" w:rsidRDefault="008A2FE4" w:rsidP="00DE4F7B">
            <w:pPr>
              <w:jc w:val="center"/>
            </w:pPr>
          </w:p>
        </w:tc>
      </w:tr>
      <w:tr w:rsidR="008A2FE4" w:rsidRPr="00C4660B" w:rsidTr="00B66037">
        <w:trPr>
          <w:trHeight w:val="572"/>
        </w:trPr>
        <w:tc>
          <w:tcPr>
            <w:tcW w:w="959" w:type="dxa"/>
            <w:vAlign w:val="center"/>
          </w:tcPr>
          <w:p w:rsidR="008A2FE4" w:rsidRDefault="008A2FE4" w:rsidP="00DE4F7B">
            <w:pPr>
              <w:jc w:val="center"/>
            </w:pPr>
          </w:p>
        </w:tc>
        <w:tc>
          <w:tcPr>
            <w:tcW w:w="4961" w:type="dxa"/>
            <w:vAlign w:val="center"/>
          </w:tcPr>
          <w:p w:rsidR="008A2FE4" w:rsidRDefault="008A2FE4" w:rsidP="00DE4F7B"/>
        </w:tc>
        <w:tc>
          <w:tcPr>
            <w:tcW w:w="1701" w:type="dxa"/>
            <w:vAlign w:val="center"/>
          </w:tcPr>
          <w:p w:rsidR="008A2FE4" w:rsidRDefault="008A2FE4" w:rsidP="00DE4F7B">
            <w:pPr>
              <w:jc w:val="center"/>
            </w:pPr>
          </w:p>
        </w:tc>
        <w:tc>
          <w:tcPr>
            <w:tcW w:w="1591" w:type="dxa"/>
            <w:vAlign w:val="center"/>
          </w:tcPr>
          <w:p w:rsidR="008A2FE4" w:rsidRDefault="008A2FE4" w:rsidP="00DE4F7B">
            <w:pPr>
              <w:jc w:val="center"/>
            </w:pPr>
          </w:p>
        </w:tc>
      </w:tr>
      <w:tr w:rsidR="008A2FE4" w:rsidRPr="00C4660B" w:rsidTr="00B66037">
        <w:trPr>
          <w:trHeight w:val="572"/>
        </w:trPr>
        <w:tc>
          <w:tcPr>
            <w:tcW w:w="959" w:type="dxa"/>
            <w:vAlign w:val="center"/>
          </w:tcPr>
          <w:p w:rsidR="008A2FE4" w:rsidRDefault="008A2FE4" w:rsidP="00DE4F7B">
            <w:pPr>
              <w:jc w:val="center"/>
            </w:pPr>
          </w:p>
        </w:tc>
        <w:tc>
          <w:tcPr>
            <w:tcW w:w="4961" w:type="dxa"/>
            <w:vAlign w:val="center"/>
          </w:tcPr>
          <w:p w:rsidR="008A2FE4" w:rsidRDefault="008A2FE4" w:rsidP="00DE4F7B"/>
        </w:tc>
        <w:tc>
          <w:tcPr>
            <w:tcW w:w="1701" w:type="dxa"/>
            <w:vAlign w:val="center"/>
          </w:tcPr>
          <w:p w:rsidR="008A2FE4" w:rsidRDefault="008A2FE4" w:rsidP="00DE4F7B">
            <w:pPr>
              <w:jc w:val="center"/>
            </w:pPr>
          </w:p>
        </w:tc>
        <w:tc>
          <w:tcPr>
            <w:tcW w:w="1591" w:type="dxa"/>
            <w:vAlign w:val="center"/>
          </w:tcPr>
          <w:p w:rsidR="008A2FE4" w:rsidRDefault="008A2FE4" w:rsidP="00DE4F7B">
            <w:pPr>
              <w:jc w:val="center"/>
            </w:pPr>
          </w:p>
        </w:tc>
      </w:tr>
      <w:tr w:rsidR="008A2FE4" w:rsidRPr="00C4660B" w:rsidTr="00B66037">
        <w:trPr>
          <w:trHeight w:val="572"/>
        </w:trPr>
        <w:tc>
          <w:tcPr>
            <w:tcW w:w="959" w:type="dxa"/>
            <w:vAlign w:val="center"/>
          </w:tcPr>
          <w:p w:rsidR="008A2FE4" w:rsidRPr="00AF667F" w:rsidRDefault="008A2FE4" w:rsidP="00B6603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61" w:type="dxa"/>
            <w:vAlign w:val="center"/>
          </w:tcPr>
          <w:p w:rsidR="008A2FE4" w:rsidRPr="00AF667F" w:rsidRDefault="008A2FE4" w:rsidP="00B660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vAlign w:val="center"/>
          </w:tcPr>
          <w:p w:rsidR="008A2FE4" w:rsidRPr="00AF667F" w:rsidRDefault="008A2FE4" w:rsidP="00B6603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91" w:type="dxa"/>
            <w:vAlign w:val="center"/>
          </w:tcPr>
          <w:p w:rsidR="008A2FE4" w:rsidRPr="00AF667F" w:rsidRDefault="008A2FE4" w:rsidP="00B66037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266FCB" w:rsidRPr="00AF667F" w:rsidRDefault="00266FCB" w:rsidP="002C1430">
      <w:pPr>
        <w:pStyle w:val="Heading2"/>
        <w:rPr>
          <w:lang w:val="en-US"/>
        </w:rPr>
      </w:pPr>
      <w:bookmarkStart w:id="2" w:name="_Toc363458227"/>
      <w:r w:rsidRPr="00AF667F">
        <w:rPr>
          <w:lang w:val="en-US"/>
        </w:rPr>
        <w:t>Attached Files</w:t>
      </w:r>
      <w:bookmarkEnd w:id="2"/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644"/>
        <w:gridCol w:w="4536"/>
      </w:tblGrid>
      <w:tr w:rsidR="00266FCB" w:rsidRPr="00AF667F" w:rsidTr="00B66037">
        <w:trPr>
          <w:trHeight w:val="528"/>
        </w:trPr>
        <w:tc>
          <w:tcPr>
            <w:tcW w:w="4644" w:type="dxa"/>
            <w:shd w:val="clear" w:color="auto" w:fill="808080" w:themeFill="background1" w:themeFillShade="80"/>
            <w:vAlign w:val="center"/>
          </w:tcPr>
          <w:p w:rsidR="00266FCB" w:rsidRPr="00AF667F" w:rsidRDefault="00266FCB" w:rsidP="00B6603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AF667F">
              <w:rPr>
                <w:rFonts w:asciiTheme="minorHAnsi" w:hAnsiTheme="minorHAnsi" w:cstheme="minorHAnsi"/>
                <w:b/>
                <w:color w:val="FFFFFF" w:themeColor="background1"/>
              </w:rPr>
              <w:t>Name</w:t>
            </w:r>
          </w:p>
        </w:tc>
        <w:tc>
          <w:tcPr>
            <w:tcW w:w="4536" w:type="dxa"/>
            <w:shd w:val="clear" w:color="auto" w:fill="808080" w:themeFill="background1" w:themeFillShade="80"/>
            <w:vAlign w:val="center"/>
          </w:tcPr>
          <w:p w:rsidR="00266FCB" w:rsidRPr="00AF667F" w:rsidRDefault="00266FCB" w:rsidP="00B6603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AF667F">
              <w:rPr>
                <w:rFonts w:asciiTheme="minorHAnsi" w:hAnsiTheme="minorHAnsi" w:cstheme="minorHAnsi"/>
                <w:b/>
                <w:color w:val="FFFFFF" w:themeColor="background1"/>
              </w:rPr>
              <w:t>Description</w:t>
            </w:r>
          </w:p>
        </w:tc>
      </w:tr>
      <w:tr w:rsidR="00266FCB" w:rsidRPr="00AF667F" w:rsidTr="00B66037">
        <w:trPr>
          <w:trHeight w:val="542"/>
        </w:trPr>
        <w:tc>
          <w:tcPr>
            <w:tcW w:w="4644" w:type="dxa"/>
            <w:vAlign w:val="center"/>
          </w:tcPr>
          <w:p w:rsidR="00266FCB" w:rsidRPr="00AF667F" w:rsidRDefault="00266FCB" w:rsidP="00B6603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536" w:type="dxa"/>
            <w:vAlign w:val="center"/>
          </w:tcPr>
          <w:p w:rsidR="00266FCB" w:rsidRPr="00AF667F" w:rsidRDefault="00266FCB" w:rsidP="00B66037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C868CA" w:rsidRPr="00AF667F" w:rsidTr="00B66037">
        <w:trPr>
          <w:trHeight w:val="542"/>
        </w:trPr>
        <w:tc>
          <w:tcPr>
            <w:tcW w:w="4644" w:type="dxa"/>
            <w:vAlign w:val="center"/>
          </w:tcPr>
          <w:p w:rsidR="00C868CA" w:rsidRDefault="00C868CA" w:rsidP="00B6603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536" w:type="dxa"/>
            <w:vAlign w:val="center"/>
          </w:tcPr>
          <w:p w:rsidR="00C868CA" w:rsidRPr="00AF667F" w:rsidRDefault="00C868CA" w:rsidP="00B66037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341F7C" w:rsidRPr="00AF667F" w:rsidRDefault="00341F7C" w:rsidP="00341F7C">
      <w:pPr>
        <w:pStyle w:val="Heading2"/>
        <w:rPr>
          <w:lang w:val="en-US"/>
        </w:rPr>
      </w:pPr>
      <w:bookmarkStart w:id="3" w:name="_Toc363458228"/>
      <w:r w:rsidRPr="00AF667F">
        <w:rPr>
          <w:lang w:val="en-US"/>
        </w:rPr>
        <w:t>Caption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536"/>
      </w:tblGrid>
      <w:tr w:rsidR="00341F7C" w:rsidRPr="00AF667F" w:rsidTr="00341F7C">
        <w:trPr>
          <w:trHeight w:val="528"/>
        </w:trPr>
        <w:tc>
          <w:tcPr>
            <w:tcW w:w="4644" w:type="dxa"/>
            <w:tcBorders>
              <w:top w:val="nil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341F7C" w:rsidRPr="00AF667F" w:rsidRDefault="00341F7C" w:rsidP="00341F7C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AF667F">
              <w:rPr>
                <w:rFonts w:asciiTheme="minorHAnsi" w:hAnsiTheme="minorHAnsi" w:cstheme="minorHAnsi"/>
                <w:b/>
                <w:color w:val="FFFFFF" w:themeColor="background1"/>
              </w:rPr>
              <w:t>Image</w:t>
            </w:r>
          </w:p>
        </w:tc>
        <w:tc>
          <w:tcPr>
            <w:tcW w:w="4536" w:type="dxa"/>
            <w:tcBorders>
              <w:top w:val="nil"/>
              <w:left w:val="single" w:sz="4" w:space="0" w:color="FFFFFF" w:themeColor="background1"/>
              <w:bottom w:val="single" w:sz="4" w:space="0" w:color="EEECE1" w:themeColor="background2"/>
              <w:right w:val="nil"/>
            </w:tcBorders>
            <w:shd w:val="clear" w:color="auto" w:fill="808080" w:themeFill="background1" w:themeFillShade="80"/>
            <w:vAlign w:val="center"/>
          </w:tcPr>
          <w:p w:rsidR="00341F7C" w:rsidRPr="00AF667F" w:rsidRDefault="00341F7C" w:rsidP="00341F7C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AF667F">
              <w:rPr>
                <w:rFonts w:asciiTheme="minorHAnsi" w:hAnsiTheme="minorHAnsi" w:cstheme="minorHAnsi"/>
                <w:b/>
                <w:color w:val="FFFFFF" w:themeColor="background1"/>
              </w:rPr>
              <w:t>Description</w:t>
            </w:r>
          </w:p>
        </w:tc>
      </w:tr>
      <w:tr w:rsidR="00341F7C" w:rsidRPr="001C5972" w:rsidTr="00341F7C">
        <w:trPr>
          <w:trHeight w:val="542"/>
        </w:trPr>
        <w:tc>
          <w:tcPr>
            <w:tcW w:w="4644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  <w:vAlign w:val="center"/>
          </w:tcPr>
          <w:p w:rsidR="00341F7C" w:rsidRPr="00AF667F" w:rsidRDefault="00341F7C" w:rsidP="00341F7C">
            <w:pPr>
              <w:jc w:val="center"/>
              <w:rPr>
                <w:rFonts w:asciiTheme="minorHAnsi" w:hAnsiTheme="minorHAnsi" w:cstheme="minorHAnsi"/>
              </w:rPr>
            </w:pPr>
            <w:r w:rsidRPr="00AF667F">
              <w:rPr>
                <w:rFonts w:asciiTheme="minorHAnsi" w:hAnsiTheme="minorHAnsi" w:cstheme="minorHAnsi"/>
                <w:noProof/>
                <w:lang w:eastAsia="fr-FR"/>
              </w:rPr>
              <w:drawing>
                <wp:inline distT="0" distB="0" distL="0" distR="0">
                  <wp:extent cx="356267" cy="357808"/>
                  <wp:effectExtent l="19050" t="0" r="5683" b="0"/>
                  <wp:docPr id="1" name="Picture 16" descr="C:\Users\delacourtie_c\Pictures\Microsoft Clip Organizer\j04315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delacourtie_c\Pictures\Microsoft Clip Organizer\j04315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98" cy="357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  <w:vAlign w:val="center"/>
          </w:tcPr>
          <w:p w:rsidR="00341F7C" w:rsidRPr="00AF667F" w:rsidRDefault="00341F7C" w:rsidP="00341F7C">
            <w:pPr>
              <w:rPr>
                <w:rFonts w:cs="Calibri"/>
                <w:sz w:val="22"/>
              </w:rPr>
            </w:pPr>
            <w:r w:rsidRPr="00AF667F">
              <w:rPr>
                <w:rFonts w:cs="Calibri"/>
                <w:sz w:val="22"/>
              </w:rPr>
              <w:t>Desktop entry point to access the function</w:t>
            </w:r>
          </w:p>
        </w:tc>
      </w:tr>
      <w:tr w:rsidR="00341F7C" w:rsidRPr="00AF667F" w:rsidTr="00341F7C">
        <w:trPr>
          <w:trHeight w:val="550"/>
        </w:trPr>
        <w:tc>
          <w:tcPr>
            <w:tcW w:w="4644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  <w:vAlign w:val="center"/>
          </w:tcPr>
          <w:p w:rsidR="00341F7C" w:rsidRPr="00AF667F" w:rsidRDefault="00341F7C" w:rsidP="00341F7C">
            <w:pPr>
              <w:jc w:val="center"/>
              <w:rPr>
                <w:rFonts w:asciiTheme="minorHAnsi" w:hAnsiTheme="minorHAnsi" w:cstheme="minorHAnsi"/>
              </w:rPr>
            </w:pPr>
            <w:r w:rsidRPr="00AF667F">
              <w:rPr>
                <w:rFonts w:asciiTheme="minorHAnsi" w:hAnsiTheme="minorHAnsi" w:cstheme="minorHAnsi"/>
                <w:noProof/>
                <w:lang w:eastAsia="fr-FR"/>
              </w:rPr>
              <w:drawing>
                <wp:inline distT="0" distB="0" distL="0" distR="0">
                  <wp:extent cx="434493" cy="314554"/>
                  <wp:effectExtent l="19050" t="0" r="3657" b="0"/>
                  <wp:docPr id="3" name="Picture 8" descr="C:\Users\delacourtie_c\Pictures\Microsoft Clip Organizer\j04348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C:\Users\delacourtie_c\Pictures\Microsoft Clip Organizer\j0434828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154" cy="31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  <w:vAlign w:val="center"/>
          </w:tcPr>
          <w:p w:rsidR="00341F7C" w:rsidRPr="00AF667F" w:rsidRDefault="00341F7C" w:rsidP="00341F7C">
            <w:pPr>
              <w:rPr>
                <w:rFonts w:cs="Calibri"/>
                <w:sz w:val="22"/>
              </w:rPr>
            </w:pPr>
            <w:r w:rsidRPr="00AF667F">
              <w:rPr>
                <w:rFonts w:cs="Calibri"/>
                <w:sz w:val="22"/>
              </w:rPr>
              <w:t>Initial screen process</w:t>
            </w:r>
          </w:p>
        </w:tc>
      </w:tr>
      <w:tr w:rsidR="00341F7C" w:rsidRPr="00AF667F" w:rsidTr="00341F7C">
        <w:trPr>
          <w:trHeight w:val="572"/>
        </w:trPr>
        <w:tc>
          <w:tcPr>
            <w:tcW w:w="4644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  <w:vAlign w:val="center"/>
          </w:tcPr>
          <w:p w:rsidR="00341F7C" w:rsidRPr="00AF667F" w:rsidRDefault="00341F7C" w:rsidP="00341F7C">
            <w:pPr>
              <w:jc w:val="center"/>
              <w:rPr>
                <w:rFonts w:asciiTheme="minorHAnsi" w:hAnsiTheme="minorHAnsi" w:cstheme="minorHAnsi"/>
              </w:rPr>
            </w:pPr>
            <w:r w:rsidRPr="00AF667F">
              <w:rPr>
                <w:rFonts w:asciiTheme="minorHAnsi" w:hAnsiTheme="minorHAnsi" w:cstheme="minorHAnsi"/>
                <w:noProof/>
                <w:lang w:eastAsia="fr-FR"/>
              </w:rPr>
              <w:drawing>
                <wp:inline distT="0" distB="0" distL="0" distR="0">
                  <wp:extent cx="355600" cy="355600"/>
                  <wp:effectExtent l="0" t="0" r="6350" b="0"/>
                  <wp:docPr id="4" name="Picture 4" descr="C:\Users\takeda_e\AppData\Local\Microsoft\Windows\Temporary Internet Files\Content.IE5\PHD22P7R\MCj0434805000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takeda_e\AppData\Local\Microsoft\Windows\Temporary Internet Files\Content.IE5\PHD22P7R\MCj0434805000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  <w:vAlign w:val="center"/>
          </w:tcPr>
          <w:p w:rsidR="00341F7C" w:rsidRPr="00AF667F" w:rsidRDefault="00341F7C" w:rsidP="00341F7C">
            <w:pPr>
              <w:rPr>
                <w:rFonts w:cs="Calibri"/>
                <w:sz w:val="22"/>
              </w:rPr>
            </w:pPr>
            <w:r w:rsidRPr="00AF667F">
              <w:rPr>
                <w:rFonts w:cs="Calibri"/>
                <w:noProof/>
                <w:sz w:val="22"/>
                <w:lang w:eastAsia="ja-JP"/>
              </w:rPr>
              <w:t>Allows defining a warning.</w:t>
            </w:r>
          </w:p>
        </w:tc>
      </w:tr>
      <w:tr w:rsidR="00341F7C" w:rsidRPr="00AF667F" w:rsidTr="00341F7C">
        <w:trPr>
          <w:trHeight w:val="572"/>
        </w:trPr>
        <w:tc>
          <w:tcPr>
            <w:tcW w:w="4644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  <w:vAlign w:val="center"/>
          </w:tcPr>
          <w:p w:rsidR="00341F7C" w:rsidRPr="00AF667F" w:rsidRDefault="00341F7C" w:rsidP="00341F7C">
            <w:pPr>
              <w:jc w:val="center"/>
              <w:rPr>
                <w:rFonts w:asciiTheme="minorHAnsi" w:hAnsiTheme="minorHAnsi" w:cstheme="minorHAnsi"/>
                <w:noProof/>
                <w:lang w:eastAsia="fr-FR"/>
              </w:rPr>
            </w:pPr>
            <w:r w:rsidRPr="00AF667F">
              <w:rPr>
                <w:rFonts w:asciiTheme="minorHAnsi" w:hAnsiTheme="minorHAnsi" w:cstheme="minorHAnsi"/>
                <w:noProof/>
                <w:lang w:eastAsia="fr-FR"/>
              </w:rPr>
              <w:drawing>
                <wp:inline distT="0" distB="0" distL="0" distR="0">
                  <wp:extent cx="342900" cy="342900"/>
                  <wp:effectExtent l="19050" t="0" r="0" b="0"/>
                  <wp:docPr id="5" name="Picture 10" descr="C:\Users\takeda_e\AppData\Local\Microsoft\Windows\Temporary Internet Files\Content.IE5\7G35DKB2\MCj0432617000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takeda_e\AppData\Local\Microsoft\Windows\Temporary Internet Files\Content.IE5\7G35DKB2\MCj0432617000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  <w:vAlign w:val="center"/>
          </w:tcPr>
          <w:p w:rsidR="00341F7C" w:rsidRPr="00AF667F" w:rsidRDefault="00341F7C" w:rsidP="00341F7C">
            <w:pPr>
              <w:rPr>
                <w:rFonts w:cs="Calibri"/>
                <w:noProof/>
                <w:sz w:val="22"/>
                <w:lang w:eastAsia="ja-JP"/>
              </w:rPr>
            </w:pPr>
            <w:r w:rsidRPr="00AF667F">
              <w:rPr>
                <w:rFonts w:cs="Calibri"/>
                <w:noProof/>
                <w:sz w:val="22"/>
                <w:lang w:eastAsia="ja-JP"/>
              </w:rPr>
              <w:t>Set a tip.</w:t>
            </w:r>
          </w:p>
        </w:tc>
      </w:tr>
      <w:tr w:rsidR="00341F7C" w:rsidRPr="00AF667F" w:rsidTr="00341F7C">
        <w:trPr>
          <w:trHeight w:val="572"/>
        </w:trPr>
        <w:tc>
          <w:tcPr>
            <w:tcW w:w="4644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  <w:vAlign w:val="center"/>
          </w:tcPr>
          <w:p w:rsidR="00341F7C" w:rsidRPr="00AF667F" w:rsidRDefault="00341F7C" w:rsidP="00341F7C">
            <w:pPr>
              <w:jc w:val="center"/>
              <w:rPr>
                <w:rFonts w:asciiTheme="minorHAnsi" w:hAnsiTheme="minorHAnsi" w:cstheme="minorHAnsi"/>
                <w:noProof/>
                <w:lang w:eastAsia="fr-FR"/>
              </w:rPr>
            </w:pPr>
            <w:r w:rsidRPr="00AF667F">
              <w:rPr>
                <w:rFonts w:asciiTheme="minorHAnsi" w:hAnsiTheme="minorHAnsi" w:cstheme="minorHAnsi"/>
                <w:noProof/>
                <w:lang w:eastAsia="fr-FR"/>
              </w:rPr>
              <w:lastRenderedPageBreak/>
              <w:t>[</w:t>
            </w:r>
            <w:r w:rsidRPr="00AF667F">
              <w:rPr>
                <w:rFonts w:asciiTheme="minorHAnsi" w:hAnsiTheme="minorHAnsi" w:cstheme="minorHAnsi"/>
                <w:b/>
                <w:noProof/>
                <w:lang w:eastAsia="fr-FR"/>
              </w:rPr>
              <w:t>Xxxxx</w:t>
            </w:r>
            <w:r w:rsidRPr="00AF667F">
              <w:rPr>
                <w:rFonts w:asciiTheme="minorHAnsi" w:hAnsiTheme="minorHAnsi" w:cstheme="minorHAnsi"/>
                <w:noProof/>
                <w:lang w:eastAsia="fr-FR"/>
              </w:rPr>
              <w:t>]</w:t>
            </w:r>
          </w:p>
        </w:tc>
        <w:tc>
          <w:tcPr>
            <w:tcW w:w="4536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  <w:vAlign w:val="center"/>
          </w:tcPr>
          <w:p w:rsidR="00341F7C" w:rsidRPr="00AF667F" w:rsidRDefault="00341F7C" w:rsidP="00341F7C">
            <w:pPr>
              <w:rPr>
                <w:rFonts w:cs="Calibri"/>
                <w:noProof/>
                <w:sz w:val="22"/>
                <w:lang w:eastAsia="ja-JP"/>
              </w:rPr>
            </w:pPr>
            <w:r w:rsidRPr="00AF667F">
              <w:rPr>
                <w:rFonts w:cs="Calibri"/>
                <w:noProof/>
                <w:sz w:val="22"/>
                <w:lang w:eastAsia="ja-JP"/>
              </w:rPr>
              <w:t>Designate un bouton</w:t>
            </w:r>
          </w:p>
        </w:tc>
      </w:tr>
      <w:tr w:rsidR="00341F7C" w:rsidRPr="00AF667F" w:rsidTr="00341F7C">
        <w:trPr>
          <w:trHeight w:val="572"/>
        </w:trPr>
        <w:tc>
          <w:tcPr>
            <w:tcW w:w="4644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  <w:vAlign w:val="center"/>
          </w:tcPr>
          <w:p w:rsidR="00341F7C" w:rsidRPr="00AF667F" w:rsidRDefault="00837BA9" w:rsidP="00341F7C">
            <w:pPr>
              <w:jc w:val="center"/>
              <w:rPr>
                <w:rFonts w:asciiTheme="minorHAnsi" w:hAnsiTheme="minorHAnsi" w:cstheme="minorHAnsi"/>
                <w:noProof/>
                <w:lang w:eastAsia="fr-FR"/>
              </w:rPr>
            </w:pPr>
            <w:r w:rsidRPr="00AF667F">
              <w:rPr>
                <w:rFonts w:asciiTheme="minorHAnsi" w:hAnsiTheme="minorHAnsi" w:cstheme="minorHAnsi"/>
                <w:noProof/>
                <w:lang w:eastAsia="fr-FR"/>
              </w:rPr>
              <w:drawing>
                <wp:inline distT="0" distB="0" distL="0" distR="0">
                  <wp:extent cx="272082" cy="256151"/>
                  <wp:effectExtent l="19050" t="0" r="0" b="0"/>
                  <wp:docPr id="26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341" cy="256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  <w:vAlign w:val="center"/>
          </w:tcPr>
          <w:p w:rsidR="00341F7C" w:rsidRPr="00AF667F" w:rsidRDefault="00341F7C" w:rsidP="00341F7C">
            <w:pPr>
              <w:rPr>
                <w:rFonts w:cs="Calibri"/>
                <w:noProof/>
                <w:sz w:val="22"/>
                <w:lang w:eastAsia="ja-JP"/>
              </w:rPr>
            </w:pPr>
            <w:r w:rsidRPr="00AF667F">
              <w:rPr>
                <w:rFonts w:cs="Calibri"/>
                <w:noProof/>
                <w:sz w:val="22"/>
                <w:lang w:eastAsia="ja-JP"/>
              </w:rPr>
              <w:t>Example</w:t>
            </w:r>
          </w:p>
        </w:tc>
      </w:tr>
    </w:tbl>
    <w:p w:rsidR="00302B5F" w:rsidRDefault="00DC661E" w:rsidP="00DC661E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:rsidR="000D18E9" w:rsidRDefault="000D18E9" w:rsidP="000D18E9">
      <w:pPr>
        <w:rPr>
          <w:lang w:val="en-US"/>
        </w:rPr>
      </w:pPr>
    </w:p>
    <w:p w:rsidR="000D18E9" w:rsidRDefault="000D18E9" w:rsidP="000D18E9">
      <w:pPr>
        <w:rPr>
          <w:lang w:val="en-US"/>
        </w:rPr>
      </w:pPr>
      <w:r w:rsidRPr="00AF667F">
        <w:rPr>
          <w:rFonts w:asciiTheme="minorHAnsi" w:hAnsiTheme="minorHAnsi" w:cstheme="minorHAnsi"/>
          <w:noProof/>
          <w:lang w:eastAsia="fr-FR"/>
        </w:rPr>
        <w:drawing>
          <wp:inline distT="0" distB="0" distL="0" distR="0" wp14:anchorId="513B2488" wp14:editId="64F55084">
            <wp:extent cx="355600" cy="355600"/>
            <wp:effectExtent l="0" t="0" r="6350" b="0"/>
            <wp:docPr id="114" name="Picture 114" descr="C:\Users\takeda_e\AppData\Local\Microsoft\Windows\Temporary Internet Files\Content.IE5\PHD22P7R\MCj0434805000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keda_e\AppData\Local\Microsoft\Windows\Temporary Internet Files\Content.IE5\PHD22P7R\MCj04348050000[1]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TGV cannot shrink, only grow.</w:t>
      </w:r>
    </w:p>
    <w:p w:rsidR="00DC661E" w:rsidRDefault="00DC661E" w:rsidP="00DC661E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Mecanisms</w:t>
      </w:r>
      <w:proofErr w:type="spellEnd"/>
    </w:p>
    <w:p w:rsidR="00DC661E" w:rsidRDefault="00DC661E" w:rsidP="00DC661E">
      <w:pPr>
        <w:rPr>
          <w:lang w:val="en-US"/>
        </w:rPr>
      </w:pPr>
    </w:p>
    <w:p w:rsidR="00DC661E" w:rsidRDefault="00DC661E" w:rsidP="00DC661E">
      <w:pPr>
        <w:pStyle w:val="Heading2"/>
        <w:rPr>
          <w:lang w:val="en-US"/>
        </w:rPr>
      </w:pPr>
      <w:r>
        <w:rPr>
          <w:lang w:val="en-US"/>
        </w:rPr>
        <w:t xml:space="preserve">What is put in TGV when saving a </w:t>
      </w:r>
      <w:r w:rsidR="007E77C2">
        <w:rPr>
          <w:lang w:val="en-US"/>
        </w:rPr>
        <w:t>class</w:t>
      </w:r>
      <w:r>
        <w:rPr>
          <w:lang w:val="en-US"/>
        </w:rPr>
        <w:t>?</w:t>
      </w:r>
    </w:p>
    <w:p w:rsidR="007E77C2" w:rsidRDefault="007E77C2" w:rsidP="007E77C2">
      <w:pPr>
        <w:rPr>
          <w:lang w:val="en-US"/>
        </w:rPr>
      </w:pPr>
      <w:r>
        <w:rPr>
          <w:lang w:val="en-US"/>
        </w:rPr>
        <w:t>When saving a class</w:t>
      </w:r>
      <w:r w:rsidR="00632927">
        <w:rPr>
          <w:lang w:val="en-US"/>
        </w:rPr>
        <w:t xml:space="preserve"> (</w:t>
      </w:r>
      <w:proofErr w:type="spellStart"/>
      <w:r w:rsidR="009A20D2">
        <w:rPr>
          <w:lang w:val="en-US"/>
        </w:rPr>
        <w:t>i.e</w:t>
      </w:r>
      <w:proofErr w:type="spellEnd"/>
      <w:r w:rsidR="009A20D2">
        <w:rPr>
          <w:lang w:val="en-US"/>
        </w:rPr>
        <w:t xml:space="preserve"> </w:t>
      </w:r>
      <w:r w:rsidR="00632927">
        <w:rPr>
          <w:lang w:val="en-US"/>
        </w:rPr>
        <w:t>a class’s version)</w:t>
      </w:r>
      <w:r>
        <w:rPr>
          <w:lang w:val="en-US"/>
        </w:rPr>
        <w:t>, at least these objects are saved:</w:t>
      </w:r>
    </w:p>
    <w:p w:rsidR="007E77C2" w:rsidRDefault="007E77C2" w:rsidP="007E77C2">
      <w:pPr>
        <w:pStyle w:val="Bullet1"/>
      </w:pPr>
      <w:r>
        <w:t>aClassdef</w:t>
      </w:r>
    </w:p>
    <w:p w:rsidR="007E77C2" w:rsidRDefault="007E77C2" w:rsidP="007E77C2">
      <w:pPr>
        <w:pStyle w:val="Bullet1"/>
      </w:pPr>
      <w:r>
        <w:t>aClassImplem</w:t>
      </w:r>
    </w:p>
    <w:p w:rsidR="007E77C2" w:rsidRDefault="007E77C2" w:rsidP="007E77C2">
      <w:pPr>
        <w:pStyle w:val="Bullet1"/>
      </w:pPr>
      <w:r>
        <w:t>aMethodDesc</w:t>
      </w:r>
    </w:p>
    <w:p w:rsidR="007E77C2" w:rsidRDefault="007E77C2" w:rsidP="007E77C2">
      <w:pPr>
        <w:pStyle w:val="Bullet1"/>
      </w:pPr>
      <w:r>
        <w:t>aMethodImplem</w:t>
      </w:r>
    </w:p>
    <w:p w:rsidR="007E77C2" w:rsidRDefault="007E77C2" w:rsidP="007E77C2">
      <w:pPr>
        <w:pStyle w:val="Bullet1"/>
      </w:pPr>
      <w:r>
        <w:t>aMethodType</w:t>
      </w:r>
    </w:p>
    <w:p w:rsidR="007E77C2" w:rsidRDefault="007E77C2" w:rsidP="007E77C2">
      <w:pPr>
        <w:pStyle w:val="Bullet1"/>
      </w:pPr>
      <w:r>
        <w:t>aParamDesc</w:t>
      </w:r>
    </w:p>
    <w:p w:rsidR="007E77C2" w:rsidRDefault="007E77C2" w:rsidP="007E77C2">
      <w:pPr>
        <w:pStyle w:val="Bullet1"/>
      </w:pPr>
      <w:r>
        <w:t>MotorStatus</w:t>
      </w:r>
    </w:p>
    <w:p w:rsidR="007E77C2" w:rsidRDefault="007E77C2" w:rsidP="007E77C2">
      <w:pPr>
        <w:pStyle w:val="Bullet1"/>
      </w:pPr>
      <w:r>
        <w:t>Some Indexes</w:t>
      </w:r>
    </w:p>
    <w:p w:rsidR="00D23C37" w:rsidRDefault="00D23C37" w:rsidP="007E77C2">
      <w:pPr>
        <w:pStyle w:val="Bullet1"/>
      </w:pPr>
      <w:r>
        <w:t>Some lists</w:t>
      </w:r>
    </w:p>
    <w:p w:rsidR="00C17E45" w:rsidRDefault="00C17E45" w:rsidP="007E77C2">
      <w:pPr>
        <w:pStyle w:val="Bullet1"/>
      </w:pPr>
      <w:r>
        <w:t>(</w:t>
      </w:r>
      <w:r w:rsidR="00A7293E">
        <w:t>And m</w:t>
      </w:r>
      <w:r>
        <w:t>ore depending of the number of variable</w:t>
      </w:r>
      <w:r w:rsidR="00C262A2">
        <w:t>s/methods</w:t>
      </w:r>
      <w:r>
        <w:t xml:space="preserve"> in the class)</w:t>
      </w:r>
    </w:p>
    <w:p w:rsidR="00293B56" w:rsidRDefault="00293B56" w:rsidP="00293B56">
      <w:pPr>
        <w:pStyle w:val="Bullet1"/>
        <w:numPr>
          <w:ilvl w:val="0"/>
          <w:numId w:val="0"/>
        </w:numPr>
        <w:ind w:left="357" w:hanging="357"/>
      </w:pPr>
    </w:p>
    <w:p w:rsidR="00293B56" w:rsidRDefault="00293B56" w:rsidP="00293B56">
      <w:pPr>
        <w:pStyle w:val="Bullet1"/>
        <w:numPr>
          <w:ilvl w:val="0"/>
          <w:numId w:val="0"/>
        </w:numPr>
        <w:ind w:left="357" w:hanging="357"/>
      </w:pPr>
      <w:r>
        <w:t>A class’s version takes</w:t>
      </w:r>
      <w:r w:rsidR="00AF482A">
        <w:t xml:space="preserve"> at least 1</w:t>
      </w:r>
      <w:r w:rsidR="007A608C">
        <w:t>600</w:t>
      </w:r>
      <w:r>
        <w:t>o</w:t>
      </w:r>
      <w:r w:rsidR="0003078F">
        <w:t>.</w:t>
      </w:r>
    </w:p>
    <w:p w:rsidR="007A608C" w:rsidRDefault="007A608C" w:rsidP="00293B56">
      <w:pPr>
        <w:pStyle w:val="Bullet1"/>
        <w:numPr>
          <w:ilvl w:val="0"/>
          <w:numId w:val="0"/>
        </w:numPr>
        <w:ind w:left="357" w:hanging="357"/>
      </w:pPr>
      <w:r>
        <w:tab/>
        <w:t>1060o for data</w:t>
      </w:r>
    </w:p>
    <w:p w:rsidR="007A608C" w:rsidRDefault="007A608C" w:rsidP="00293B56">
      <w:pPr>
        <w:pStyle w:val="Bullet1"/>
        <w:numPr>
          <w:ilvl w:val="0"/>
          <w:numId w:val="0"/>
        </w:numPr>
        <w:ind w:left="357" w:hanging="357"/>
      </w:pPr>
      <w:r>
        <w:tab/>
        <w:t>500o for index (especially NameAccessPlan)</w:t>
      </w:r>
    </w:p>
    <w:p w:rsidR="00DC661E" w:rsidRDefault="00DC661E" w:rsidP="00DC661E">
      <w:pPr>
        <w:pStyle w:val="Heading2"/>
        <w:rPr>
          <w:lang w:val="en-US"/>
        </w:rPr>
      </w:pPr>
      <w:r>
        <w:rPr>
          <w:lang w:val="en-US"/>
        </w:rPr>
        <w:t>How it is put in TGV?</w:t>
      </w:r>
    </w:p>
    <w:p w:rsidR="00490F6C" w:rsidRDefault="00490F6C" w:rsidP="00DC661E">
      <w:pPr>
        <w:rPr>
          <w:lang w:val="en-US"/>
        </w:rPr>
      </w:pPr>
    </w:p>
    <w:p w:rsidR="00DC661E" w:rsidRDefault="00490F6C" w:rsidP="00DC661E">
      <w:pPr>
        <w:rPr>
          <w:lang w:val="en-US"/>
        </w:rPr>
      </w:pPr>
      <w:r>
        <w:rPr>
          <w:lang w:val="en-US"/>
        </w:rPr>
        <w:t xml:space="preserve">At each time that an object needs to be saved into TGV, it calls </w:t>
      </w:r>
      <w:proofErr w:type="spellStart"/>
      <w:r w:rsidRPr="00490F6C">
        <w:rPr>
          <w:i/>
          <w:lang w:val="en-US"/>
        </w:rPr>
        <w:t>New</w:t>
      </w:r>
      <w:r>
        <w:rPr>
          <w:i/>
          <w:lang w:val="en-US"/>
        </w:rPr>
        <w:t>Space</w:t>
      </w:r>
      <w:proofErr w:type="spellEnd"/>
      <w:r>
        <w:rPr>
          <w:lang w:val="en-US"/>
        </w:rPr>
        <w:t xml:space="preserve"> (WTGV.CPP) method to allocate memory in TGV.</w:t>
      </w:r>
    </w:p>
    <w:p w:rsidR="00C666F6" w:rsidRDefault="00C666F6" w:rsidP="00DC661E">
      <w:pPr>
        <w:rPr>
          <w:lang w:val="en-US"/>
        </w:rPr>
      </w:pPr>
      <w:r>
        <w:rPr>
          <w:lang w:val="en-US"/>
        </w:rPr>
        <w:t>This method uses an array of pages (4ko each page)</w:t>
      </w:r>
      <w:r w:rsidR="007F2BD2">
        <w:rPr>
          <w:lang w:val="en-US"/>
        </w:rPr>
        <w:t xml:space="preserve"> (called </w:t>
      </w:r>
      <w:proofErr w:type="spellStart"/>
      <w:r w:rsidR="007F2BD2" w:rsidRPr="007F2BD2">
        <w:rPr>
          <w:i/>
          <w:lang w:val="en-US"/>
        </w:rPr>
        <w:t>FreeChains</w:t>
      </w:r>
      <w:proofErr w:type="spellEnd"/>
      <w:r w:rsidR="007F2BD2">
        <w:rPr>
          <w:lang w:val="en-US"/>
        </w:rPr>
        <w:t>)</w:t>
      </w:r>
      <w:r>
        <w:rPr>
          <w:lang w:val="en-US"/>
        </w:rPr>
        <w:t xml:space="preserve"> where each frame is decomposed into many homogeneous blocks like below:</w:t>
      </w:r>
    </w:p>
    <w:p w:rsidR="00C666F6" w:rsidRDefault="00C666F6" w:rsidP="00DC661E">
      <w:pPr>
        <w:rPr>
          <w:lang w:val="en-US"/>
        </w:rPr>
      </w:pPr>
    </w:p>
    <w:p w:rsidR="007F2BD2" w:rsidRDefault="007F2BD2" w:rsidP="007F2BD2">
      <w:pPr>
        <w:jc w:val="center"/>
        <w:rPr>
          <w:lang w:val="en-US"/>
        </w:rPr>
      </w:pPr>
      <w:r>
        <w:rPr>
          <w:lang w:val="en-US"/>
        </w:rPr>
        <w:t xml:space="preserve">Schema of </w:t>
      </w:r>
      <w:proofErr w:type="spellStart"/>
      <w:r w:rsidRPr="007F2BD2">
        <w:rPr>
          <w:i/>
          <w:lang w:val="en-US"/>
        </w:rPr>
        <w:t>FreeChains</w:t>
      </w:r>
      <w:proofErr w:type="spellEnd"/>
      <w:r>
        <w:rPr>
          <w:i/>
          <w:lang w:val="en-US"/>
        </w:rPr>
        <w:t xml:space="preserve"> </w:t>
      </w:r>
      <w:r w:rsidRPr="007F2BD2">
        <w:rPr>
          <w:lang w:val="en-US"/>
        </w:rPr>
        <w:t>array</w:t>
      </w:r>
    </w:p>
    <w:p w:rsidR="00376FE9" w:rsidRDefault="00326A00" w:rsidP="00DC661E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03EAA5A2" wp14:editId="237B2E4B">
            <wp:extent cx="5760720" cy="4312272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D2" w:rsidRDefault="007F2BD2" w:rsidP="00DC661E">
      <w:pPr>
        <w:rPr>
          <w:lang w:val="en-US"/>
        </w:rPr>
      </w:pPr>
    </w:p>
    <w:p w:rsidR="00C666F6" w:rsidRPr="007F2BD2" w:rsidRDefault="007F2BD2" w:rsidP="00DC661E">
      <w:pPr>
        <w:rPr>
          <w:i/>
          <w:lang w:val="en-US"/>
        </w:rPr>
      </w:pPr>
      <w:r w:rsidRPr="00AF667F">
        <w:rPr>
          <w:rFonts w:asciiTheme="minorHAnsi" w:hAnsiTheme="minorHAnsi" w:cstheme="minorHAnsi"/>
          <w:noProof/>
          <w:lang w:eastAsia="fr-FR"/>
        </w:rPr>
        <w:drawing>
          <wp:inline distT="0" distB="0" distL="0" distR="0" wp14:anchorId="01AF66F4" wp14:editId="410D4C59">
            <wp:extent cx="356267" cy="357808"/>
            <wp:effectExtent l="19050" t="0" r="5683" b="0"/>
            <wp:docPr id="111" name="Picture 16" descr="C:\Users\delacourtie_c\Pictures\Microsoft Clip Organizer\j04315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acourtie_c\Pictures\Microsoft Clip Organizer\j043157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" cy="357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2BD2">
        <w:rPr>
          <w:i/>
          <w:lang w:val="en-US"/>
        </w:rPr>
        <w:t>Each block has a pointer (Header) which indicates:</w:t>
      </w:r>
    </w:p>
    <w:p w:rsidR="007F2BD2" w:rsidRPr="007F2BD2" w:rsidRDefault="007F2BD2" w:rsidP="007F2BD2">
      <w:pPr>
        <w:pStyle w:val="ListParagraph"/>
        <w:numPr>
          <w:ilvl w:val="0"/>
          <w:numId w:val="41"/>
        </w:numPr>
        <w:rPr>
          <w:i/>
          <w:lang w:val="en-US"/>
        </w:rPr>
      </w:pPr>
      <w:r w:rsidRPr="007F2BD2">
        <w:rPr>
          <w:i/>
          <w:lang w:val="en-US"/>
        </w:rPr>
        <w:t>A pointer to the next block</w:t>
      </w:r>
    </w:p>
    <w:p w:rsidR="007F2BD2" w:rsidRPr="007F2BD2" w:rsidRDefault="007F2BD2" w:rsidP="007F2BD2">
      <w:pPr>
        <w:pStyle w:val="ListParagraph"/>
        <w:numPr>
          <w:ilvl w:val="0"/>
          <w:numId w:val="41"/>
        </w:numPr>
        <w:rPr>
          <w:i/>
          <w:lang w:val="en-US"/>
        </w:rPr>
      </w:pPr>
      <w:r w:rsidRPr="007F2BD2">
        <w:rPr>
          <w:i/>
          <w:lang w:val="en-US"/>
        </w:rPr>
        <w:t xml:space="preserve">The size of the block (in number of </w:t>
      </w:r>
      <w:proofErr w:type="spellStart"/>
      <w:r w:rsidRPr="007F2BD2">
        <w:rPr>
          <w:i/>
          <w:lang w:val="en-US"/>
        </w:rPr>
        <w:t>Chunck</w:t>
      </w:r>
      <w:proofErr w:type="spellEnd"/>
      <w:r w:rsidRPr="007F2BD2">
        <w:rPr>
          <w:i/>
          <w:lang w:val="en-US"/>
        </w:rPr>
        <w:t xml:space="preserve"> (32ko))</w:t>
      </w:r>
    </w:p>
    <w:p w:rsidR="007F2BD2" w:rsidRPr="007F2BD2" w:rsidRDefault="007F2BD2" w:rsidP="007F2BD2">
      <w:pPr>
        <w:pStyle w:val="ListParagraph"/>
        <w:numPr>
          <w:ilvl w:val="0"/>
          <w:numId w:val="41"/>
        </w:numPr>
        <w:rPr>
          <w:i/>
          <w:lang w:val="en-US"/>
        </w:rPr>
      </w:pPr>
      <w:r w:rsidRPr="007F2BD2">
        <w:rPr>
          <w:i/>
          <w:lang w:val="en-US"/>
        </w:rPr>
        <w:t>Some information by Booleans (busy</w:t>
      </w:r>
      <w:proofErr w:type="gramStart"/>
      <w:r w:rsidRPr="007F2BD2">
        <w:rPr>
          <w:i/>
          <w:lang w:val="en-US"/>
        </w:rPr>
        <w:t>,…</w:t>
      </w:r>
      <w:proofErr w:type="gramEnd"/>
      <w:r w:rsidRPr="007F2BD2">
        <w:rPr>
          <w:i/>
          <w:lang w:val="en-US"/>
        </w:rPr>
        <w:t>)</w:t>
      </w:r>
    </w:p>
    <w:p w:rsidR="00C666F6" w:rsidRDefault="00C666F6" w:rsidP="00DC661E">
      <w:pPr>
        <w:rPr>
          <w:lang w:val="en-US"/>
        </w:rPr>
      </w:pPr>
    </w:p>
    <w:p w:rsidR="00C666F6" w:rsidRDefault="00C666F6" w:rsidP="00DC661E">
      <w:pPr>
        <w:rPr>
          <w:lang w:val="en-US"/>
        </w:rPr>
      </w:pPr>
    </w:p>
    <w:p w:rsidR="00490F6C" w:rsidRDefault="00490F6C" w:rsidP="00DC661E">
      <w:pPr>
        <w:rPr>
          <w:lang w:val="en-US"/>
        </w:rPr>
      </w:pPr>
    </w:p>
    <w:p w:rsidR="00490F6C" w:rsidRDefault="00490F6C" w:rsidP="00490F6C">
      <w:pPr>
        <w:pStyle w:val="Heading3"/>
        <w:rPr>
          <w:lang w:val="en-US"/>
        </w:rPr>
      </w:pPr>
      <w:r>
        <w:rPr>
          <w:lang w:val="en-US"/>
        </w:rPr>
        <w:t xml:space="preserve">Algorithm of </w:t>
      </w:r>
      <w:proofErr w:type="spellStart"/>
      <w:proofErr w:type="gramStart"/>
      <w:r>
        <w:rPr>
          <w:lang w:val="en-US"/>
        </w:rPr>
        <w:t>NewSpace</w:t>
      </w:r>
      <w:proofErr w:type="spellEnd"/>
      <w:r w:rsidR="002C731D">
        <w:rPr>
          <w:lang w:val="en-US"/>
        </w:rPr>
        <w:t>(</w:t>
      </w:r>
      <w:proofErr w:type="gramEnd"/>
      <w:r w:rsidR="002C731D">
        <w:rPr>
          <w:lang w:val="en-US"/>
        </w:rPr>
        <w:t xml:space="preserve">Int4 </w:t>
      </w:r>
      <w:proofErr w:type="spellStart"/>
      <w:r w:rsidR="002C731D">
        <w:rPr>
          <w:lang w:val="en-US"/>
        </w:rPr>
        <w:t>thisSize</w:t>
      </w:r>
      <w:proofErr w:type="spellEnd"/>
      <w:r w:rsidR="002C731D">
        <w:rPr>
          <w:lang w:val="en-US"/>
        </w:rPr>
        <w:t>)</w:t>
      </w:r>
    </w:p>
    <w:p w:rsidR="0038622D" w:rsidRDefault="0038622D" w:rsidP="0038622D"/>
    <w:p w:rsidR="002C731D" w:rsidRDefault="00706B8C" w:rsidP="00706B8C">
      <w:pPr>
        <w:pStyle w:val="Bullet1"/>
      </w:pPr>
      <w:r>
        <w:t>Check if the TGV is not locked</w:t>
      </w:r>
    </w:p>
    <w:p w:rsidR="00706B8C" w:rsidRDefault="00706B8C" w:rsidP="00706B8C">
      <w:pPr>
        <w:pStyle w:val="Bullet1"/>
      </w:pPr>
      <w:r>
        <w:t xml:space="preserve">Get the number of chunck corresponding to </w:t>
      </w:r>
      <w:r w:rsidRPr="00706B8C">
        <w:rPr>
          <w:i/>
        </w:rPr>
        <w:t>thisSize</w:t>
      </w:r>
      <w:r>
        <w:t>.</w:t>
      </w:r>
    </w:p>
    <w:p w:rsidR="00706B8C" w:rsidRDefault="00706B8C" w:rsidP="00706B8C">
      <w:pPr>
        <w:pStyle w:val="Bullet1"/>
      </w:pPr>
      <w:r>
        <w:t xml:space="preserve">Get the index of </w:t>
      </w:r>
      <w:r w:rsidRPr="00706B8C">
        <w:rPr>
          <w:i/>
        </w:rPr>
        <w:t>FreeChains</w:t>
      </w:r>
      <w:r>
        <w:t xml:space="preserve"> via </w:t>
      </w:r>
      <w:r w:rsidRPr="00706B8C">
        <w:rPr>
          <w:i/>
        </w:rPr>
        <w:t>P2Over(Number of chuncks)</w:t>
      </w:r>
      <w:r>
        <w:t>.</w:t>
      </w:r>
    </w:p>
    <w:p w:rsidR="00706B8C" w:rsidRDefault="00706B8C" w:rsidP="00706B8C">
      <w:pPr>
        <w:pStyle w:val="Bullet1"/>
      </w:pPr>
      <w:r>
        <w:t xml:space="preserve">Get the first block of </w:t>
      </w:r>
      <w:r w:rsidRPr="00706B8C">
        <w:rPr>
          <w:i/>
        </w:rPr>
        <w:t>FreeChains</w:t>
      </w:r>
      <w:r>
        <w:t>.</w:t>
      </w:r>
    </w:p>
    <w:p w:rsidR="00706B8C" w:rsidRDefault="00706B8C" w:rsidP="00706B8C">
      <w:pPr>
        <w:pStyle w:val="Bullet1"/>
      </w:pPr>
      <w:r>
        <w:t>Check if the block is free (otherwise allocate a new page of 4ko for this index).</w:t>
      </w:r>
    </w:p>
    <w:p w:rsidR="00706B8C" w:rsidRDefault="00706B8C" w:rsidP="00706B8C">
      <w:pPr>
        <w:pStyle w:val="Bullet1"/>
      </w:pPr>
      <w:r>
        <w:lastRenderedPageBreak/>
        <w:t>Set the first block of FreeChains by the next block (</w:t>
      </w:r>
      <w:r w:rsidRPr="00706B8C">
        <w:rPr>
          <w:i/>
        </w:rPr>
        <w:t>Header.Next</w:t>
      </w:r>
      <w:r>
        <w:t>).</w:t>
      </w:r>
    </w:p>
    <w:p w:rsidR="00706B8C" w:rsidRDefault="00706B8C" w:rsidP="00706B8C">
      <w:pPr>
        <w:pStyle w:val="Bullet1"/>
      </w:pPr>
      <w:r>
        <w:t>Return the block</w:t>
      </w:r>
      <w:r w:rsidR="0038622D">
        <w:t xml:space="preserve"> collected</w:t>
      </w:r>
      <w:r>
        <w:t>.</w:t>
      </w:r>
    </w:p>
    <w:p w:rsidR="00067963" w:rsidRDefault="00067963" w:rsidP="00067963">
      <w:pPr>
        <w:pStyle w:val="Heading1"/>
        <w:rPr>
          <w:lang w:val="en-US"/>
        </w:rPr>
      </w:pPr>
      <w:r>
        <w:rPr>
          <w:lang w:val="en-US"/>
        </w:rPr>
        <w:lastRenderedPageBreak/>
        <w:t>Optimization</w:t>
      </w:r>
      <w:r w:rsidR="00E17DD5">
        <w:rPr>
          <w:lang w:val="en-US"/>
        </w:rPr>
        <w:t>s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053"/>
        <w:gridCol w:w="1110"/>
        <w:gridCol w:w="5768"/>
      </w:tblGrid>
      <w:tr w:rsidR="00495561" w:rsidTr="00726370">
        <w:tc>
          <w:tcPr>
            <w:tcW w:w="3020" w:type="dxa"/>
          </w:tcPr>
          <w:p w:rsidR="00067963" w:rsidRDefault="00067963" w:rsidP="00E17DD5">
            <w:pPr>
              <w:pStyle w:val="Bullet1"/>
              <w:numPr>
                <w:ilvl w:val="0"/>
                <w:numId w:val="0"/>
              </w:numPr>
              <w:jc w:val="left"/>
            </w:pPr>
          </w:p>
        </w:tc>
        <w:tc>
          <w:tcPr>
            <w:tcW w:w="1551" w:type="dxa"/>
          </w:tcPr>
          <w:p w:rsidR="00067963" w:rsidRDefault="00067963" w:rsidP="00E17DD5">
            <w:pPr>
              <w:pStyle w:val="Bullet1"/>
              <w:numPr>
                <w:ilvl w:val="0"/>
                <w:numId w:val="0"/>
              </w:numPr>
              <w:jc w:val="left"/>
            </w:pPr>
          </w:p>
        </w:tc>
        <w:tc>
          <w:tcPr>
            <w:tcW w:w="4360" w:type="dxa"/>
          </w:tcPr>
          <w:p w:rsidR="00067963" w:rsidRDefault="00067963" w:rsidP="00E17DD5">
            <w:pPr>
              <w:pStyle w:val="Bullet1"/>
              <w:numPr>
                <w:ilvl w:val="0"/>
                <w:numId w:val="0"/>
              </w:numPr>
              <w:jc w:val="left"/>
            </w:pPr>
            <w:r>
              <w:t>Estimated gain</w:t>
            </w:r>
          </w:p>
        </w:tc>
      </w:tr>
      <w:tr w:rsidR="00495561" w:rsidRPr="005B4B8F" w:rsidTr="00726370">
        <w:tc>
          <w:tcPr>
            <w:tcW w:w="3020" w:type="dxa"/>
          </w:tcPr>
          <w:p w:rsidR="00067963" w:rsidRDefault="00067963" w:rsidP="00E17DD5">
            <w:pPr>
              <w:pStyle w:val="Bullet1"/>
              <w:numPr>
                <w:ilvl w:val="0"/>
                <w:numId w:val="0"/>
              </w:numPr>
              <w:jc w:val="left"/>
            </w:pPr>
            <w:r>
              <w:t xml:space="preserve">In </w:t>
            </w:r>
            <w:r w:rsidRPr="00726370">
              <w:rPr>
                <w:b/>
              </w:rPr>
              <w:t>wI</w:t>
            </w:r>
            <w:r w:rsidR="003E5666" w:rsidRPr="00726370">
              <w:rPr>
                <w:b/>
              </w:rPr>
              <w:t>n</w:t>
            </w:r>
            <w:r w:rsidRPr="00726370">
              <w:rPr>
                <w:b/>
              </w:rPr>
              <w:t>terface</w:t>
            </w:r>
            <w:r>
              <w:t xml:space="preserve">, do not generate and store </w:t>
            </w:r>
            <w:r w:rsidR="005B4B8F">
              <w:t>seri</w:t>
            </w:r>
            <w:r>
              <w:t>alization classes when not necessary</w:t>
            </w:r>
          </w:p>
        </w:tc>
        <w:tc>
          <w:tcPr>
            <w:tcW w:w="1551" w:type="dxa"/>
          </w:tcPr>
          <w:p w:rsidR="00067963" w:rsidRDefault="00067963" w:rsidP="00E17DD5">
            <w:pPr>
              <w:pStyle w:val="Bullet1"/>
              <w:numPr>
                <w:ilvl w:val="0"/>
                <w:numId w:val="0"/>
              </w:numPr>
              <w:jc w:val="left"/>
            </w:pPr>
            <w:r>
              <w:t xml:space="preserve">In </w:t>
            </w:r>
            <w:r w:rsidR="005B4B8F">
              <w:t>p</w:t>
            </w:r>
            <w:r>
              <w:t>rogress</w:t>
            </w:r>
            <w:r w:rsidR="003E5666">
              <w:t xml:space="preserve"> : 5jh</w:t>
            </w:r>
          </w:p>
        </w:tc>
        <w:tc>
          <w:tcPr>
            <w:tcW w:w="4360" w:type="dxa"/>
          </w:tcPr>
          <w:p w:rsidR="00067963" w:rsidRDefault="00067963" w:rsidP="00E17DD5">
            <w:pPr>
              <w:pStyle w:val="Bullet1"/>
              <w:numPr>
                <w:ilvl w:val="0"/>
                <w:numId w:val="0"/>
              </w:numPr>
              <w:jc w:val="left"/>
            </w:pPr>
            <w:r>
              <w:t xml:space="preserve">On Wynsure 5.1 </w:t>
            </w:r>
            <w:r w:rsidR="005B4B8F">
              <w:t>Business Service</w:t>
            </w:r>
            <w:r>
              <w:t xml:space="preserve">: Gain 20Mo </w:t>
            </w:r>
            <w:r w:rsidR="005B4B8F">
              <w:t>to 2.5</w:t>
            </w:r>
            <w:r>
              <w:t>Mo</w:t>
            </w:r>
          </w:p>
          <w:p w:rsidR="00067963" w:rsidRDefault="005B4B8F" w:rsidP="00E17DD5">
            <w:pPr>
              <w:pStyle w:val="Bullet1"/>
              <w:numPr>
                <w:ilvl w:val="0"/>
                <w:numId w:val="0"/>
              </w:numPr>
              <w:jc w:val="left"/>
            </w:pPr>
            <w:r>
              <w:t>Gain</w:t>
            </w:r>
            <w:r w:rsidR="00067963">
              <w:t>: /10</w:t>
            </w:r>
          </w:p>
          <w:p w:rsidR="00067963" w:rsidRPr="005B4B8F" w:rsidRDefault="005B4B8F" w:rsidP="00E17DD5">
            <w:pPr>
              <w:pStyle w:val="Bullet1"/>
              <w:numPr>
                <w:ilvl w:val="0"/>
                <w:numId w:val="0"/>
              </w:numPr>
              <w:jc w:val="left"/>
            </w:pPr>
            <w:r w:rsidRPr="005B4B8F">
              <w:t>First time</w:t>
            </w:r>
            <w:r w:rsidR="00067963" w:rsidRPr="005B4B8F">
              <w:t>: 20 Mo</w:t>
            </w:r>
          </w:p>
          <w:p w:rsidR="00067963" w:rsidRPr="005B4B8F" w:rsidRDefault="00067963" w:rsidP="00E17DD5">
            <w:pPr>
              <w:pStyle w:val="Bullet1"/>
              <w:numPr>
                <w:ilvl w:val="0"/>
                <w:numId w:val="0"/>
              </w:numPr>
              <w:jc w:val="left"/>
            </w:pPr>
            <w:r w:rsidRPr="005B4B8F">
              <w:t xml:space="preserve">15 minutes </w:t>
            </w:r>
            <w:r w:rsidR="005B4B8F" w:rsidRPr="005B4B8F">
              <w:t>to</w:t>
            </w:r>
            <w:r w:rsidRPr="005B4B8F">
              <w:t xml:space="preserve"> 17 minutes: </w:t>
            </w:r>
            <w:r w:rsidR="005B4B8F" w:rsidRPr="005B4B8F">
              <w:t>slight loss of perf</w:t>
            </w:r>
            <w:r w:rsidR="005B4B8F">
              <w:t>ormance but it’s</w:t>
            </w:r>
            <w:r w:rsidRPr="005B4B8F">
              <w:t xml:space="preserve"> </w:t>
            </w:r>
            <w:r w:rsidR="005B4B8F">
              <w:t>insignificant</w:t>
            </w:r>
          </w:p>
          <w:p w:rsidR="00067963" w:rsidRPr="005B4B8F" w:rsidRDefault="00067963" w:rsidP="00E17DD5">
            <w:pPr>
              <w:pStyle w:val="Bullet1"/>
              <w:numPr>
                <w:ilvl w:val="0"/>
                <w:numId w:val="0"/>
              </w:numPr>
              <w:jc w:val="left"/>
            </w:pPr>
            <w:r w:rsidRPr="005B4B8F">
              <w:t>2</w:t>
            </w:r>
            <w:r w:rsidR="005B4B8F" w:rsidRPr="005B4B8F">
              <w:rPr>
                <w:vertAlign w:val="superscript"/>
              </w:rPr>
              <w:t>nd</w:t>
            </w:r>
            <w:r w:rsidR="005B4B8F" w:rsidRPr="005B4B8F">
              <w:t xml:space="preserve"> time</w:t>
            </w:r>
            <w:r w:rsidRPr="005B4B8F">
              <w:t xml:space="preserve"> : </w:t>
            </w:r>
          </w:p>
          <w:p w:rsidR="00067963" w:rsidRPr="005B4B8F" w:rsidRDefault="00067963" w:rsidP="005B4B8F">
            <w:pPr>
              <w:pStyle w:val="Bullet1"/>
              <w:numPr>
                <w:ilvl w:val="0"/>
                <w:numId w:val="0"/>
              </w:numPr>
              <w:jc w:val="left"/>
            </w:pPr>
            <w:r w:rsidRPr="005B4B8F">
              <w:t xml:space="preserve">2 minutes : </w:t>
            </w:r>
            <w:r w:rsidR="005B4B8F">
              <w:t xml:space="preserve">major </w:t>
            </w:r>
            <w:r w:rsidRPr="005B4B8F">
              <w:t>gain: /10</w:t>
            </w:r>
          </w:p>
        </w:tc>
      </w:tr>
      <w:tr w:rsidR="00495561" w:rsidRPr="00067963" w:rsidTr="00726370">
        <w:tc>
          <w:tcPr>
            <w:tcW w:w="3020" w:type="dxa"/>
          </w:tcPr>
          <w:p w:rsidR="00067963" w:rsidRDefault="00067963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In eWam : </w:t>
            </w:r>
            <w:r w:rsidRPr="00726370">
              <w:rPr>
                <w:b/>
                <w:lang w:val="fr-FR"/>
              </w:rPr>
              <w:t>indexes à supprimer</w:t>
            </w:r>
            <w:r>
              <w:rPr>
                <w:lang w:val="fr-FR"/>
              </w:rPr>
              <w:t xml:space="preserve"> certain objet du metamodel dont on a pas besoin de l’AP Name :</w:t>
            </w:r>
          </w:p>
          <w:p w:rsidR="00067963" w:rsidRDefault="00067963" w:rsidP="00E17DD5">
            <w:pPr>
              <w:pStyle w:val="Bullet1"/>
              <w:numPr>
                <w:ilvl w:val="0"/>
                <w:numId w:val="41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Local var desc</w:t>
            </w:r>
          </w:p>
          <w:p w:rsidR="00067963" w:rsidRDefault="00067963" w:rsidP="00E17DD5">
            <w:pPr>
              <w:pStyle w:val="Bullet1"/>
              <w:numPr>
                <w:ilvl w:val="0"/>
                <w:numId w:val="41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Method type</w:t>
            </w:r>
          </w:p>
          <w:p w:rsidR="00067963" w:rsidRDefault="00067963" w:rsidP="00E17DD5">
            <w:pPr>
              <w:pStyle w:val="Bullet1"/>
              <w:numPr>
                <w:ilvl w:val="0"/>
                <w:numId w:val="41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Parameder desc (on a dans MMBroser mais rarement utilisé)</w:t>
            </w:r>
          </w:p>
          <w:p w:rsidR="00067963" w:rsidRDefault="00067963" w:rsidP="00E17DD5">
            <w:pPr>
              <w:pStyle w:val="Bullet1"/>
              <w:numPr>
                <w:ilvl w:val="0"/>
                <w:numId w:val="41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Accesplan : on en a besoin dans MMBrowser et en plus gain faible</w:t>
            </w:r>
          </w:p>
          <w:p w:rsidR="00067963" w:rsidRPr="00067963" w:rsidRDefault="00067963" w:rsidP="00E17DD5">
            <w:pPr>
              <w:pStyle w:val="Bullet1"/>
              <w:numPr>
                <w:ilvl w:val="0"/>
                <w:numId w:val="41"/>
              </w:numPr>
              <w:jc w:val="left"/>
              <w:rPr>
                <w:lang w:val="fr-FR"/>
              </w:rPr>
            </w:pPr>
          </w:p>
        </w:tc>
        <w:tc>
          <w:tcPr>
            <w:tcW w:w="1551" w:type="dxa"/>
          </w:tcPr>
          <w:p w:rsidR="00067963" w:rsidRDefault="00726370" w:rsidP="00E17DD5">
            <w:pPr>
              <w:pStyle w:val="Bullet1"/>
              <w:numPr>
                <w:ilvl w:val="0"/>
                <w:numId w:val="0"/>
              </w:numPr>
              <w:ind w:left="357" w:hanging="357"/>
              <w:jc w:val="left"/>
              <w:rPr>
                <w:lang w:val="fr-FR"/>
              </w:rPr>
            </w:pPr>
            <w:r>
              <w:rPr>
                <w:lang w:val="fr-FR"/>
              </w:rPr>
              <w:t>Assez facile</w:t>
            </w:r>
          </w:p>
          <w:p w:rsidR="00726370" w:rsidRPr="00067963" w:rsidRDefault="00726370" w:rsidP="00E17DD5">
            <w:pPr>
              <w:pStyle w:val="Bullet1"/>
              <w:numPr>
                <w:ilvl w:val="0"/>
                <w:numId w:val="0"/>
              </w:numPr>
              <w:ind w:left="357" w:hanging="357"/>
              <w:jc w:val="left"/>
              <w:rPr>
                <w:lang w:val="fr-FR"/>
              </w:rPr>
            </w:pPr>
            <w:r>
              <w:rPr>
                <w:lang w:val="fr-FR"/>
              </w:rPr>
              <w:t>Faire l’etude (3jh)</w:t>
            </w:r>
          </w:p>
        </w:tc>
        <w:tc>
          <w:tcPr>
            <w:tcW w:w="4360" w:type="dxa"/>
          </w:tcPr>
          <w:p w:rsidR="00562BED" w:rsidRDefault="00067963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Plus il y a du code dans les methodes</w:t>
            </w:r>
            <w:r w:rsidR="00562BED">
              <w:rPr>
                <w:lang w:val="fr-FR"/>
              </w:rPr>
              <w:t>.</w:t>
            </w:r>
          </w:p>
          <w:p w:rsidR="00067963" w:rsidRDefault="00562BED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A estimer en faisant un test en désactivant les acces plan sur ces classes et en generant des vrais classes et pas des classes vides</w:t>
            </w:r>
            <w:r w:rsidR="003E5666">
              <w:rPr>
                <w:lang w:val="fr-FR"/>
              </w:rPr>
              <w:t>.</w:t>
            </w:r>
          </w:p>
          <w:p w:rsidR="003E5666" w:rsidRDefault="003E5666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3Jh d’etudes</w:t>
            </w:r>
          </w:p>
          <w:p w:rsidR="00E17DD5" w:rsidRPr="00067963" w:rsidRDefault="00E17DD5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(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aTGVDBMgr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::</w:t>
            </w:r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</w:rPr>
              <w:t>StoreAccessPlansFor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aFullObject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&amp;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7F7F7F"/>
                <w:sz w:val="19"/>
                <w:szCs w:val="19"/>
                <w:highlight w:val="black"/>
              </w:rPr>
              <w:t>thisObject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</w:t>
            </w:r>
          </w:p>
        </w:tc>
      </w:tr>
      <w:tr w:rsidR="00495561" w:rsidRPr="00BD576E" w:rsidTr="00E13A10">
        <w:tc>
          <w:tcPr>
            <w:tcW w:w="3020" w:type="dxa"/>
          </w:tcPr>
          <w:p w:rsidR="00D766E2" w:rsidRDefault="00D766E2" w:rsidP="00E17DD5">
            <w:pPr>
              <w:pStyle w:val="Bullet1"/>
              <w:numPr>
                <w:ilvl w:val="0"/>
                <w:numId w:val="0"/>
              </w:numPr>
              <w:jc w:val="left"/>
            </w:pPr>
            <w:r w:rsidRPr="00D766E2">
              <w:rPr>
                <w:b/>
              </w:rPr>
              <w:t>Why 15 minutes</w:t>
            </w:r>
            <w:r>
              <w:t>?</w:t>
            </w:r>
          </w:p>
        </w:tc>
        <w:tc>
          <w:tcPr>
            <w:tcW w:w="1551" w:type="dxa"/>
          </w:tcPr>
          <w:p w:rsidR="00D766E2" w:rsidRDefault="00D766E2" w:rsidP="00E17DD5">
            <w:pPr>
              <w:pStyle w:val="Bullet1"/>
              <w:numPr>
                <w:ilvl w:val="0"/>
                <w:numId w:val="0"/>
              </w:numPr>
              <w:jc w:val="left"/>
            </w:pPr>
            <w:r>
              <w:t>3jh</w:t>
            </w:r>
          </w:p>
        </w:tc>
        <w:tc>
          <w:tcPr>
            <w:tcW w:w="4360" w:type="dxa"/>
          </w:tcPr>
          <w:p w:rsidR="00D766E2" w:rsidRDefault="00D766E2" w:rsidP="00E17DD5">
            <w:pPr>
              <w:pStyle w:val="Bullet1"/>
              <w:numPr>
                <w:ilvl w:val="0"/>
                <w:numId w:val="0"/>
              </w:numPr>
              <w:jc w:val="left"/>
            </w:pPr>
            <w:r>
              <w:t xml:space="preserve">Etude : </w:t>
            </w:r>
          </w:p>
          <w:p w:rsidR="00D766E2" w:rsidRPr="00110159" w:rsidRDefault="00D766E2" w:rsidP="00E17DD5">
            <w:pPr>
              <w:pStyle w:val="Bullet1"/>
              <w:numPr>
                <w:ilvl w:val="0"/>
                <w:numId w:val="41"/>
              </w:numPr>
              <w:jc w:val="left"/>
              <w:rPr>
                <w:lang w:val="fr-FR"/>
              </w:rPr>
            </w:pPr>
            <w:r w:rsidRPr="00110159">
              <w:rPr>
                <w:lang w:val="fr-FR"/>
              </w:rPr>
              <w:t>Compiler wInterface 4 et mesurer le temps compilé</w:t>
            </w:r>
          </w:p>
          <w:p w:rsidR="00D766E2" w:rsidRDefault="00D766E2" w:rsidP="00E17DD5">
            <w:pPr>
              <w:pStyle w:val="Bullet1"/>
              <w:numPr>
                <w:ilvl w:val="0"/>
                <w:numId w:val="41"/>
              </w:numPr>
              <w:jc w:val="left"/>
              <w:rPr>
                <w:lang w:val="fr-FR"/>
              </w:rPr>
            </w:pPr>
            <w:r w:rsidRPr="00110159">
              <w:rPr>
                <w:lang w:val="fr-FR"/>
              </w:rPr>
              <w:t xml:space="preserve">AMD Analyst : </w:t>
            </w:r>
            <w:r>
              <w:rPr>
                <w:lang w:val="fr-FR"/>
              </w:rPr>
              <w:t>pie chart du temps passé :</w:t>
            </w:r>
          </w:p>
          <w:p w:rsidR="00D766E2" w:rsidRDefault="00D766E2" w:rsidP="00E17DD5">
            <w:pPr>
              <w:pStyle w:val="Bullet1"/>
              <w:numPr>
                <w:ilvl w:val="1"/>
                <w:numId w:val="41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Generation de l’IR WSDL</w:t>
            </w:r>
          </w:p>
          <w:p w:rsidR="00D766E2" w:rsidRDefault="00D766E2" w:rsidP="00E17DD5">
            <w:pPr>
              <w:pStyle w:val="Bullet1"/>
              <w:numPr>
                <w:ilvl w:val="1"/>
                <w:numId w:val="41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Parsing de classes</w:t>
            </w:r>
          </w:p>
          <w:p w:rsidR="00D766E2" w:rsidRDefault="00D766E2" w:rsidP="00E17DD5">
            <w:pPr>
              <w:pStyle w:val="Bullet1"/>
              <w:numPr>
                <w:ilvl w:val="1"/>
                <w:numId w:val="41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Stockage TGV</w:t>
            </w:r>
          </w:p>
          <w:p w:rsidR="00D766E2" w:rsidRDefault="00D766E2" w:rsidP="00E17DD5">
            <w:pPr>
              <w:pStyle w:val="Bullet1"/>
              <w:numPr>
                <w:ilvl w:val="1"/>
                <w:numId w:val="41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…</w:t>
            </w:r>
            <w:bookmarkStart w:id="4" w:name="_GoBack"/>
            <w:bookmarkEnd w:id="4"/>
          </w:p>
          <w:p w:rsidR="00495561" w:rsidRPr="00BD576E" w:rsidRDefault="00495561" w:rsidP="00495561">
            <w:pPr>
              <w:pStyle w:val="Bullet1"/>
              <w:numPr>
                <w:ilvl w:val="0"/>
                <w:numId w:val="43"/>
              </w:numPr>
              <w:jc w:val="left"/>
              <w:rPr>
                <w:b/>
              </w:rPr>
            </w:pPr>
            <w:r w:rsidRPr="00BD576E">
              <w:rPr>
                <w:b/>
              </w:rPr>
              <w:t>Z:\Wyde Development\wInterface\Management\Internal\DistributionOfTimeDuringGeneration.xlsx</w:t>
            </w:r>
          </w:p>
        </w:tc>
      </w:tr>
      <w:tr w:rsidR="00495561" w:rsidRPr="00067963" w:rsidTr="00FA5D41">
        <w:tc>
          <w:tcPr>
            <w:tcW w:w="3020" w:type="dxa"/>
          </w:tcPr>
          <w:p w:rsidR="00D766E2" w:rsidRDefault="00D766E2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Mettre un </w:t>
            </w:r>
            <w:r w:rsidRPr="00110159">
              <w:rPr>
                <w:b/>
                <w:lang w:val="fr-FR"/>
              </w:rPr>
              <w:t>Versionning</w:t>
            </w:r>
            <w:r>
              <w:rPr>
                <w:lang w:val="fr-FR"/>
              </w:rPr>
              <w:t xml:space="preserve"> de 1 </w:t>
            </w:r>
          </w:p>
          <w:p w:rsidR="00D766E2" w:rsidRDefault="00D766E2" w:rsidP="00E17DD5">
            <w:pPr>
              <w:pStyle w:val="Bullet1"/>
              <w:numPr>
                <w:ilvl w:val="0"/>
                <w:numId w:val="0"/>
              </w:numPr>
              <w:ind w:left="357" w:hanging="357"/>
              <w:jc w:val="left"/>
              <w:rPr>
                <w:lang w:val="fr-FR"/>
              </w:rPr>
            </w:pPr>
            <w:r>
              <w:rPr>
                <w:lang w:val="fr-FR"/>
              </w:rPr>
              <w:t>Comme cela est fait pour le DBDef</w:t>
            </w:r>
          </w:p>
        </w:tc>
        <w:tc>
          <w:tcPr>
            <w:tcW w:w="1551" w:type="dxa"/>
          </w:tcPr>
          <w:p w:rsidR="00D766E2" w:rsidRDefault="00E17DD5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Facile. Mais risques à lever…</w:t>
            </w:r>
          </w:p>
        </w:tc>
        <w:tc>
          <w:tcPr>
            <w:tcW w:w="4360" w:type="dxa"/>
          </w:tcPr>
          <w:p w:rsidR="00D766E2" w:rsidRDefault="00D766E2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Versionning de 1 sur les classes avant de generer les classes de serialization.</w:t>
            </w:r>
          </w:p>
          <w:p w:rsidR="00D766E2" w:rsidRDefault="00D766E2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Le stockage de la N+1 va liberer l’espace de N. Et donc la N+2 va réutiliser l’espace de N.</w:t>
            </w:r>
          </w:p>
          <w:p w:rsidR="00D766E2" w:rsidRDefault="00D766E2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(Sinon , c’est un bug.)</w:t>
            </w:r>
          </w:p>
          <w:p w:rsidR="00D766E2" w:rsidRDefault="00D766E2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Le restaurer après la generation.</w:t>
            </w:r>
          </w:p>
          <w:p w:rsidR="00D766E2" w:rsidRDefault="00D766E2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A etudier : </w:t>
            </w:r>
          </w:p>
          <w:p w:rsidR="00D766E2" w:rsidRDefault="00D766E2" w:rsidP="00E17DD5">
            <w:pPr>
              <w:pStyle w:val="Bullet1"/>
              <w:numPr>
                <w:ilvl w:val="0"/>
                <w:numId w:val="41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Gain taille TGV</w:t>
            </w:r>
          </w:p>
          <w:p w:rsidR="00D766E2" w:rsidRDefault="00D766E2" w:rsidP="00E17DD5">
            <w:pPr>
              <w:pStyle w:val="Bullet1"/>
              <w:numPr>
                <w:ilvl w:val="0"/>
                <w:numId w:val="41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lastRenderedPageBreak/>
              <w:t>Perte de  perf a cause du Zap</w:t>
            </w:r>
          </w:p>
          <w:p w:rsidR="00D766E2" w:rsidRDefault="00D766E2" w:rsidP="00E17DD5">
            <w:pPr>
              <w:pStyle w:val="Bullet1"/>
              <w:numPr>
                <w:ilvl w:val="0"/>
                <w:numId w:val="41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Bonne gestion au niveau du In/out multi user</w:t>
            </w:r>
          </w:p>
          <w:p w:rsidR="00D766E2" w:rsidRDefault="00D766E2" w:rsidP="00E17DD5">
            <w:pPr>
              <w:pStyle w:val="Bullet1"/>
              <w:numPr>
                <w:ilvl w:val="0"/>
                <w:numId w:val="41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Bonne gestion au niveau des bundles (generation/installation. Test des upgrades)</w:t>
            </w:r>
          </w:p>
        </w:tc>
      </w:tr>
      <w:tr w:rsidR="00495561" w:rsidRPr="00067963" w:rsidTr="00726370">
        <w:tc>
          <w:tcPr>
            <w:tcW w:w="3020" w:type="dxa"/>
          </w:tcPr>
          <w:p w:rsidR="00067963" w:rsidRDefault="00562BED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Augementer </w:t>
            </w:r>
            <w:r w:rsidRPr="00110159">
              <w:rPr>
                <w:b/>
                <w:lang w:val="fr-FR"/>
              </w:rPr>
              <w:t>l’eventail de taille de cell</w:t>
            </w:r>
            <w:r w:rsidR="00110159" w:rsidRPr="00110159">
              <w:rPr>
                <w:b/>
                <w:lang w:val="fr-FR"/>
              </w:rPr>
              <w:t>u</w:t>
            </w:r>
            <w:r w:rsidRPr="00110159">
              <w:rPr>
                <w:b/>
                <w:lang w:val="fr-FR"/>
              </w:rPr>
              <w:t>les</w:t>
            </w:r>
            <w:r>
              <w:rPr>
                <w:lang w:val="fr-FR"/>
              </w:rPr>
              <w:t xml:space="preserve"> possibles :</w:t>
            </w:r>
          </w:p>
          <w:p w:rsidR="00562BED" w:rsidRDefault="00562BED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8 tailles de cellule : on est statistiquement à 25 % de blanc :</w:t>
            </w:r>
          </w:p>
          <w:p w:rsidR="00562BED" w:rsidRDefault="00562BED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Surtout sur les tailles de debuts</w:t>
            </w:r>
          </w:p>
          <w:p w:rsidR="00562BED" w:rsidRDefault="00562BED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32o</w:t>
            </w:r>
          </w:p>
          <w:p w:rsidR="00562BED" w:rsidRDefault="00562BED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64o</w:t>
            </w:r>
          </w:p>
          <w:p w:rsidR="00562BED" w:rsidRDefault="00562BED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96o</w:t>
            </w:r>
          </w:p>
          <w:p w:rsidR="00562BED" w:rsidRDefault="00562BED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128o</w:t>
            </w:r>
          </w:p>
          <w:p w:rsidR="00562BED" w:rsidRDefault="00562BED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…</w:t>
            </w:r>
          </w:p>
          <w:p w:rsidR="003E5666" w:rsidRDefault="003E5666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On peut pas diminuer les 32o (relatif à la taille max du TGV)</w:t>
            </w:r>
          </w:p>
          <w:p w:rsidR="00562BED" w:rsidRDefault="00562BED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Avoir 128 niveau : cout pour les petit TGV : ils vont etre plus gros car 128*4k au lieu de 8 * 4ko.</w:t>
            </w:r>
          </w:p>
          <w:p w:rsidR="00562BED" w:rsidRDefault="00562BED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Ex de petit TGV : In MemTGV : (multi team + wReplicate/wExtract).</w:t>
            </w:r>
          </w:p>
          <w:p w:rsidR="00562BED" w:rsidRDefault="00562BED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L’idee est plutôt d’introduire de nous niveaux.</w:t>
            </w:r>
          </w:p>
          <w:p w:rsidR="00562BED" w:rsidRDefault="00562BED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Attention à la compatibilité du TGV.</w:t>
            </w:r>
          </w:p>
        </w:tc>
        <w:tc>
          <w:tcPr>
            <w:tcW w:w="1551" w:type="dxa"/>
          </w:tcPr>
          <w:p w:rsidR="00067963" w:rsidRPr="00067963" w:rsidRDefault="002123B2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At least 10j</w:t>
            </w:r>
            <w:r w:rsidR="003E5666">
              <w:rPr>
                <w:lang w:val="fr-FR"/>
              </w:rPr>
              <w:t>h</w:t>
            </w:r>
          </w:p>
        </w:tc>
        <w:tc>
          <w:tcPr>
            <w:tcW w:w="4360" w:type="dxa"/>
          </w:tcPr>
          <w:p w:rsidR="00067963" w:rsidRDefault="003E5666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Gain: on joue sur les 25% d’espace libre.</w:t>
            </w:r>
          </w:p>
          <w:p w:rsidR="003E5666" w:rsidRDefault="003E5666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La borne theorique superieur: si 128 niveaux : on gagne 70% des 25% = 16%</w:t>
            </w:r>
          </w:p>
          <w:p w:rsidR="003E5666" w:rsidRPr="00067963" w:rsidRDefault="003E5666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</w:p>
        </w:tc>
      </w:tr>
      <w:tr w:rsidR="00495561" w:rsidRPr="00067963" w:rsidTr="00153396">
        <w:tc>
          <w:tcPr>
            <w:tcW w:w="3020" w:type="dxa"/>
          </w:tcPr>
          <w:p w:rsidR="00726370" w:rsidRDefault="00726370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Compresser plus les objets stockés : </w:t>
            </w:r>
            <w:r w:rsidRPr="00726370">
              <w:rPr>
                <w:b/>
                <w:lang w:val="fr-FR"/>
              </w:rPr>
              <w:t>compression de type Zip</w:t>
            </w:r>
          </w:p>
          <w:p w:rsidR="00726370" w:rsidRDefault="00726370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Quand on zip le TGV : 1Go à 200Mo :</w:t>
            </w:r>
          </w:p>
          <w:p w:rsidR="00726370" w:rsidRDefault="00726370" w:rsidP="00E17DD5">
            <w:pPr>
              <w:pStyle w:val="Bullet1"/>
              <w:numPr>
                <w:ilvl w:val="0"/>
                <w:numId w:val="41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25% de 0 des bloc</w:t>
            </w:r>
          </w:p>
          <w:p w:rsidR="00726370" w:rsidRDefault="00726370" w:rsidP="00E17DD5">
            <w:pPr>
              <w:pStyle w:val="Bullet1"/>
              <w:numPr>
                <w:ilvl w:val="0"/>
                <w:numId w:val="41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Les 0 du name index</w:t>
            </w:r>
          </w:p>
          <w:p w:rsidR="00726370" w:rsidRDefault="00726370" w:rsidP="00E17DD5">
            <w:pPr>
              <w:pStyle w:val="Bullet1"/>
              <w:numPr>
                <w:ilvl w:val="0"/>
                <w:numId w:val="41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Compression autre que 0</w:t>
            </w:r>
          </w:p>
          <w:p w:rsidR="00726370" w:rsidRDefault="00726370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</w:p>
          <w:p w:rsidR="00726370" w:rsidRDefault="00726370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Aujourd’hui : </w:t>
            </w:r>
          </w:p>
          <w:p w:rsidR="00726370" w:rsidRDefault="00726370" w:rsidP="00E17DD5">
            <w:pPr>
              <w:pStyle w:val="Bullet1"/>
              <w:numPr>
                <w:ilvl w:val="0"/>
                <w:numId w:val="41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on coupe les 0 des string</w:t>
            </w:r>
          </w:p>
          <w:p w:rsidR="00726370" w:rsidRDefault="00726370" w:rsidP="00E17DD5">
            <w:pPr>
              <w:pStyle w:val="Bullet1"/>
              <w:numPr>
                <w:ilvl w:val="0"/>
                <w:numId w:val="41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on compresse </w:t>
            </w:r>
            <w:r>
              <w:rPr>
                <w:lang w:val="fr-FR"/>
              </w:rPr>
              <w:lastRenderedPageBreak/>
              <w:t>les text</w:t>
            </w:r>
          </w:p>
          <w:p w:rsidR="00726370" w:rsidRDefault="00726370" w:rsidP="00E17DD5">
            <w:pPr>
              <w:pStyle w:val="Bullet1"/>
              <w:numPr>
                <w:ilvl w:val="0"/>
                <w:numId w:val="0"/>
              </w:numPr>
              <w:ind w:left="357" w:hanging="357"/>
              <w:jc w:val="left"/>
              <w:rPr>
                <w:lang w:val="fr-FR"/>
              </w:rPr>
            </w:pPr>
            <w:r>
              <w:rPr>
                <w:lang w:val="fr-FR"/>
              </w:rPr>
              <w:t>Voir impact des perf du zip : compromis</w:t>
            </w:r>
          </w:p>
        </w:tc>
        <w:tc>
          <w:tcPr>
            <w:tcW w:w="1551" w:type="dxa"/>
          </w:tcPr>
          <w:p w:rsidR="00726370" w:rsidRPr="00067963" w:rsidRDefault="00726370" w:rsidP="00E17DD5">
            <w:pPr>
              <w:pStyle w:val="Bullet1"/>
              <w:numPr>
                <w:ilvl w:val="0"/>
                <w:numId w:val="0"/>
              </w:numPr>
              <w:ind w:left="360"/>
              <w:jc w:val="left"/>
              <w:rPr>
                <w:lang w:val="fr-FR"/>
              </w:rPr>
            </w:pPr>
            <w:r>
              <w:rPr>
                <w:lang w:val="fr-FR"/>
              </w:rPr>
              <w:lastRenderedPageBreak/>
              <w:t>Complexité moyenne</w:t>
            </w:r>
          </w:p>
        </w:tc>
        <w:tc>
          <w:tcPr>
            <w:tcW w:w="4360" w:type="dxa"/>
          </w:tcPr>
          <w:p w:rsidR="00726370" w:rsidRDefault="00726370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</w:p>
        </w:tc>
      </w:tr>
      <w:tr w:rsidR="00495561" w:rsidRPr="00067963" w:rsidTr="00726370">
        <w:tc>
          <w:tcPr>
            <w:tcW w:w="3020" w:type="dxa"/>
          </w:tcPr>
          <w:p w:rsidR="003E5666" w:rsidRDefault="003E5666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 w:rsidRPr="00726370">
              <w:rPr>
                <w:b/>
                <w:lang w:val="fr-FR"/>
              </w:rPr>
              <w:lastRenderedPageBreak/>
              <w:t>Reutiliser les blancs</w:t>
            </w:r>
            <w:r>
              <w:rPr>
                <w:lang w:val="fr-FR"/>
              </w:rPr>
              <w:t> !</w:t>
            </w:r>
          </w:p>
          <w:p w:rsidR="003E5666" w:rsidRDefault="003E5666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Le danger : quand on libere on fragment de plus en plus le TGV</w:t>
            </w:r>
          </w:p>
          <w:p w:rsidR="00F66A08" w:rsidRDefault="00F66A08" w:rsidP="00E17DD5">
            <w:pPr>
              <w:pStyle w:val="Bullet1"/>
              <w:numPr>
                <w:ilvl w:val="0"/>
                <w:numId w:val="41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A chaque ecriture et chaque suppression Perte de temps a decouper et mettre a jour les freechain (acces disk)</w:t>
            </w:r>
          </w:p>
          <w:p w:rsidR="00F66A08" w:rsidRDefault="00F66A08" w:rsidP="00E17DD5">
            <w:pPr>
              <w:pStyle w:val="Bullet1"/>
              <w:numPr>
                <w:ilvl w:val="0"/>
                <w:numId w:val="41"/>
              </w:numPr>
              <w:jc w:val="left"/>
              <w:rPr>
                <w:lang w:val="fr-FR"/>
              </w:rPr>
            </w:pPr>
            <w:r>
              <w:rPr>
                <w:lang w:val="fr-FR"/>
              </w:rPr>
              <w:t>Fragmentation :sur un TGV où il n’y a que des suppression et ecriture il ne reste plus que des bloques de 32.</w:t>
            </w:r>
          </w:p>
        </w:tc>
        <w:tc>
          <w:tcPr>
            <w:tcW w:w="1551" w:type="dxa"/>
          </w:tcPr>
          <w:p w:rsidR="003E5666" w:rsidRPr="00067963" w:rsidRDefault="00F66A08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 w:rsidRPr="00726370">
              <w:rPr>
                <w:color w:val="FF0000" w:themeColor="accent2"/>
                <w:lang w:val="fr-FR"/>
              </w:rPr>
              <w:t>Jh elevé. Risque élevé.</w:t>
            </w:r>
          </w:p>
        </w:tc>
        <w:tc>
          <w:tcPr>
            <w:tcW w:w="4360" w:type="dxa"/>
          </w:tcPr>
          <w:p w:rsidR="003E5666" w:rsidRDefault="003E5666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</w:p>
        </w:tc>
      </w:tr>
      <w:tr w:rsidR="00495561" w:rsidRPr="00067963" w:rsidTr="00726370">
        <w:tc>
          <w:tcPr>
            <w:tcW w:w="3020" w:type="dxa"/>
          </w:tcPr>
          <w:p w:rsidR="00726370" w:rsidRDefault="00726370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  <w:r w:rsidRPr="00110159">
              <w:rPr>
                <w:b/>
                <w:lang w:val="fr-FR"/>
              </w:rPr>
              <w:t>Zero Compress</w:t>
            </w:r>
            <w:r>
              <w:rPr>
                <w:lang w:val="fr-FR"/>
              </w:rPr>
              <w:t xml:space="preserve"> des index</w:t>
            </w:r>
          </w:p>
        </w:tc>
        <w:tc>
          <w:tcPr>
            <w:tcW w:w="1551" w:type="dxa"/>
          </w:tcPr>
          <w:p w:rsidR="00726370" w:rsidRPr="00067963" w:rsidRDefault="00726370" w:rsidP="00E17DD5">
            <w:pPr>
              <w:pStyle w:val="Bullet1"/>
              <w:numPr>
                <w:ilvl w:val="0"/>
                <w:numId w:val="0"/>
              </w:numPr>
              <w:ind w:left="357" w:hanging="357"/>
              <w:jc w:val="left"/>
              <w:rPr>
                <w:lang w:val="fr-FR"/>
              </w:rPr>
            </w:pPr>
            <w:r>
              <w:rPr>
                <w:lang w:val="fr-FR"/>
              </w:rPr>
              <w:t>A premiere vue :compliqué</w:t>
            </w:r>
          </w:p>
        </w:tc>
        <w:tc>
          <w:tcPr>
            <w:tcW w:w="4360" w:type="dxa"/>
          </w:tcPr>
          <w:p w:rsidR="00726370" w:rsidRDefault="00726370" w:rsidP="00E17DD5">
            <w:pPr>
              <w:pStyle w:val="Bullet1"/>
              <w:numPr>
                <w:ilvl w:val="0"/>
                <w:numId w:val="0"/>
              </w:numPr>
              <w:jc w:val="left"/>
              <w:rPr>
                <w:lang w:val="fr-FR"/>
              </w:rPr>
            </w:pPr>
          </w:p>
        </w:tc>
      </w:tr>
    </w:tbl>
    <w:p w:rsidR="00067963" w:rsidRDefault="00067963" w:rsidP="00067963">
      <w:pPr>
        <w:pStyle w:val="Bullet1"/>
        <w:numPr>
          <w:ilvl w:val="0"/>
          <w:numId w:val="0"/>
        </w:numPr>
        <w:ind w:left="357"/>
        <w:rPr>
          <w:lang w:val="fr-FR"/>
        </w:rPr>
      </w:pPr>
    </w:p>
    <w:p w:rsidR="00F66A08" w:rsidRPr="00067963" w:rsidRDefault="00F66A08" w:rsidP="00067963">
      <w:pPr>
        <w:pStyle w:val="Bullet1"/>
        <w:numPr>
          <w:ilvl w:val="0"/>
          <w:numId w:val="0"/>
        </w:numPr>
        <w:ind w:left="357"/>
        <w:rPr>
          <w:lang w:val="fr-FR"/>
        </w:rPr>
      </w:pPr>
    </w:p>
    <w:sectPr w:rsidR="00F66A08" w:rsidRPr="00067963" w:rsidSect="00D53457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1B0" w:rsidRDefault="005701B0" w:rsidP="00266FCB">
      <w:pPr>
        <w:spacing w:after="0"/>
      </w:pPr>
      <w:r>
        <w:separator/>
      </w:r>
    </w:p>
  </w:endnote>
  <w:endnote w:type="continuationSeparator" w:id="0">
    <w:p w:rsidR="005701B0" w:rsidRDefault="005701B0" w:rsidP="00266F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Arial"/>
    <w:charset w:val="00"/>
    <w:family w:val="swiss"/>
    <w:pitch w:val="variable"/>
    <w:sig w:usb0="00000001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1B0" w:rsidRDefault="005701B0">
    <w:pPr>
      <w:pStyle w:val="Footer"/>
    </w:pPr>
  </w:p>
  <w:tbl>
    <w:tblPr>
      <w:tblStyle w:val="TableGrid"/>
      <w:tblW w:w="11225" w:type="dxa"/>
      <w:tblInd w:w="-601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1E0" w:firstRow="1" w:lastRow="1" w:firstColumn="1" w:lastColumn="1" w:noHBand="0" w:noVBand="0"/>
    </w:tblPr>
    <w:tblGrid>
      <w:gridCol w:w="236"/>
      <w:gridCol w:w="9952"/>
      <w:gridCol w:w="1037"/>
    </w:tblGrid>
    <w:tr w:rsidR="005701B0" w:rsidRPr="00176968" w:rsidTr="00266FCB">
      <w:tc>
        <w:tcPr>
          <w:tcW w:w="236" w:type="dxa"/>
        </w:tcPr>
        <w:p w:rsidR="005701B0" w:rsidRPr="00176968" w:rsidRDefault="005701B0" w:rsidP="00266FCB">
          <w:pPr>
            <w:pStyle w:val="Footer"/>
            <w:tabs>
              <w:tab w:val="right" w:pos="10260"/>
            </w:tabs>
            <w:ind w:left="-709"/>
            <w:rPr>
              <w:rFonts w:cs="Arial"/>
            </w:rPr>
          </w:pPr>
        </w:p>
      </w:tc>
      <w:tc>
        <w:tcPr>
          <w:tcW w:w="9952" w:type="dxa"/>
          <w:vAlign w:val="center"/>
        </w:tcPr>
        <w:p w:rsidR="005701B0" w:rsidRPr="00176968" w:rsidRDefault="005701B0" w:rsidP="00B66037">
          <w:pPr>
            <w:pStyle w:val="Footer"/>
            <w:tabs>
              <w:tab w:val="right" w:pos="10260"/>
            </w:tabs>
            <w:rPr>
              <w:rFonts w:cs="Arial"/>
              <w:szCs w:val="16"/>
            </w:rPr>
          </w:pPr>
        </w:p>
        <w:p w:rsidR="005701B0" w:rsidRPr="00176968" w:rsidRDefault="005701B0" w:rsidP="00B66037">
          <w:pPr>
            <w:pStyle w:val="Footer"/>
            <w:tabs>
              <w:tab w:val="right" w:pos="10260"/>
            </w:tabs>
            <w:rPr>
              <w:rFonts w:cs="Arial"/>
              <w:szCs w:val="16"/>
            </w:rPr>
          </w:pPr>
        </w:p>
        <w:p w:rsidR="005701B0" w:rsidRPr="00076C08" w:rsidRDefault="005701B0" w:rsidP="00B66037">
          <w:pPr>
            <w:pStyle w:val="Footer"/>
            <w:tabs>
              <w:tab w:val="right" w:pos="10260"/>
            </w:tabs>
            <w:ind w:left="34"/>
            <w:rPr>
              <w:rFonts w:cs="Arial"/>
              <w:color w:val="003366"/>
              <w:sz w:val="18"/>
              <w:szCs w:val="18"/>
            </w:rPr>
          </w:pPr>
          <w:r w:rsidRPr="00076C08">
            <w:rPr>
              <w:rFonts w:cs="Arial"/>
              <w:color w:val="003366"/>
              <w:position w:val="1"/>
              <w:sz w:val="18"/>
              <w:szCs w:val="18"/>
            </w:rPr>
            <w:t>Confidential - subject to use restriction</w:t>
          </w:r>
        </w:p>
      </w:tc>
      <w:tc>
        <w:tcPr>
          <w:tcW w:w="1037" w:type="dxa"/>
          <w:vAlign w:val="center"/>
        </w:tcPr>
        <w:p w:rsidR="005701B0" w:rsidRPr="00176968" w:rsidRDefault="005701B0" w:rsidP="00B66037">
          <w:pPr>
            <w:pStyle w:val="Footer"/>
            <w:tabs>
              <w:tab w:val="right" w:pos="10260"/>
            </w:tabs>
            <w:rPr>
              <w:rFonts w:cs="Arial"/>
              <w:color w:val="C9DD03"/>
            </w:rPr>
          </w:pPr>
        </w:p>
        <w:p w:rsidR="005701B0" w:rsidRPr="00176968" w:rsidRDefault="005701B0" w:rsidP="00B66037">
          <w:pPr>
            <w:pStyle w:val="Footer"/>
            <w:tabs>
              <w:tab w:val="right" w:pos="10260"/>
            </w:tabs>
            <w:rPr>
              <w:rFonts w:cs="Arial"/>
              <w:color w:val="C9DD03"/>
            </w:rPr>
          </w:pPr>
        </w:p>
        <w:p w:rsidR="005701B0" w:rsidRPr="00176968" w:rsidRDefault="005701B0" w:rsidP="00B66037">
          <w:pPr>
            <w:pStyle w:val="Footer"/>
            <w:tabs>
              <w:tab w:val="right" w:pos="10260"/>
            </w:tabs>
            <w:rPr>
              <w:rFonts w:cs="Arial"/>
            </w:rPr>
          </w:pPr>
          <w:r w:rsidRPr="00BC5138">
            <w:rPr>
              <w:rFonts w:cs="Arial"/>
              <w:color w:val="808080" w:themeColor="background1" w:themeShade="80"/>
            </w:rPr>
            <w:t>l</w:t>
          </w:r>
          <w:r w:rsidRPr="00176968">
            <w:rPr>
              <w:rFonts w:cs="Arial"/>
            </w:rPr>
            <w:t xml:space="preserve">  </w:t>
          </w:r>
          <w:r w:rsidRPr="00176968">
            <w:rPr>
              <w:rStyle w:val="PageNumber"/>
              <w:rFonts w:ascii="Arial" w:hAnsi="Arial" w:cs="Arial"/>
              <w:color w:val="00344D"/>
              <w:sz w:val="16"/>
              <w:szCs w:val="16"/>
            </w:rPr>
            <w:fldChar w:fldCharType="begin"/>
          </w:r>
          <w:r w:rsidRPr="00176968">
            <w:rPr>
              <w:rStyle w:val="PageNumber"/>
              <w:rFonts w:ascii="Arial" w:hAnsi="Arial" w:cs="Arial"/>
              <w:color w:val="00344D"/>
              <w:sz w:val="16"/>
              <w:szCs w:val="16"/>
            </w:rPr>
            <w:instrText xml:space="preserve"> PAGE </w:instrText>
          </w:r>
          <w:r w:rsidRPr="00176968">
            <w:rPr>
              <w:rStyle w:val="PageNumber"/>
              <w:rFonts w:ascii="Arial" w:hAnsi="Arial" w:cs="Arial"/>
              <w:color w:val="00344D"/>
              <w:sz w:val="16"/>
              <w:szCs w:val="16"/>
            </w:rPr>
            <w:fldChar w:fldCharType="separate"/>
          </w:r>
          <w:r w:rsidR="00BD576E">
            <w:rPr>
              <w:rStyle w:val="PageNumber"/>
              <w:rFonts w:ascii="Arial" w:hAnsi="Arial" w:cs="Arial"/>
              <w:noProof/>
              <w:color w:val="00344D"/>
              <w:sz w:val="16"/>
              <w:szCs w:val="16"/>
            </w:rPr>
            <w:t>11</w:t>
          </w:r>
          <w:r w:rsidRPr="00176968">
            <w:rPr>
              <w:rStyle w:val="PageNumber"/>
              <w:rFonts w:ascii="Arial" w:hAnsi="Arial" w:cs="Arial"/>
              <w:color w:val="00344D"/>
              <w:sz w:val="16"/>
              <w:szCs w:val="16"/>
            </w:rPr>
            <w:fldChar w:fldCharType="end"/>
          </w:r>
          <w:r w:rsidRPr="00176968">
            <w:rPr>
              <w:rFonts w:cs="Arial"/>
            </w:rPr>
            <w:t xml:space="preserve">  </w:t>
          </w:r>
          <w:r w:rsidRPr="00BC5138">
            <w:rPr>
              <w:rFonts w:cs="Arial"/>
              <w:color w:val="808080" w:themeColor="background1" w:themeShade="80"/>
            </w:rPr>
            <w:t>l</w:t>
          </w:r>
        </w:p>
      </w:tc>
    </w:tr>
  </w:tbl>
  <w:p w:rsidR="005701B0" w:rsidRDefault="005701B0">
    <w:pPr>
      <w:pStyle w:val="Footer"/>
    </w:pPr>
  </w:p>
  <w:p w:rsidR="005701B0" w:rsidRDefault="005701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1B0" w:rsidRDefault="005701B0" w:rsidP="00266FCB">
      <w:pPr>
        <w:spacing w:after="0"/>
      </w:pPr>
      <w:r>
        <w:separator/>
      </w:r>
    </w:p>
  </w:footnote>
  <w:footnote w:type="continuationSeparator" w:id="0">
    <w:p w:rsidR="005701B0" w:rsidRDefault="005701B0" w:rsidP="00266FC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1B0" w:rsidRDefault="005701B0">
    <w:pPr>
      <w:pStyle w:val="Header"/>
    </w:pPr>
  </w:p>
  <w:tbl>
    <w:tblPr>
      <w:tblStyle w:val="TableGrid"/>
      <w:tblW w:w="10348" w:type="dxa"/>
      <w:tblInd w:w="-459" w:type="dxa"/>
      <w:shd w:val="clear" w:color="auto" w:fill="365F91" w:themeFill="accent1" w:themeFillShade="BF"/>
      <w:tblLook w:val="04A0" w:firstRow="1" w:lastRow="0" w:firstColumn="1" w:lastColumn="0" w:noHBand="0" w:noVBand="1"/>
    </w:tblPr>
    <w:tblGrid>
      <w:gridCol w:w="10348"/>
    </w:tblGrid>
    <w:tr w:rsidR="005701B0" w:rsidTr="002C1430">
      <w:trPr>
        <w:trHeight w:val="296"/>
      </w:trPr>
      <w:tc>
        <w:tcPr>
          <w:tcW w:w="10348" w:type="dxa"/>
          <w:tcBorders>
            <w:top w:val="nil"/>
            <w:left w:val="nil"/>
            <w:bottom w:val="nil"/>
            <w:right w:val="nil"/>
          </w:tcBorders>
          <w:shd w:val="clear" w:color="auto" w:fill="365F91" w:themeFill="accent1" w:themeFillShade="BF"/>
        </w:tcPr>
        <w:p w:rsidR="005701B0" w:rsidRDefault="005701B0" w:rsidP="00266FCB">
          <w:pPr>
            <w:pStyle w:val="Header"/>
            <w:tabs>
              <w:tab w:val="clear" w:pos="9072"/>
              <w:tab w:val="right" w:pos="9639"/>
            </w:tabs>
            <w:ind w:left="-567" w:right="-643"/>
          </w:pPr>
        </w:p>
      </w:tc>
    </w:tr>
  </w:tbl>
  <w:p w:rsidR="005701B0" w:rsidRDefault="005701B0">
    <w:pPr>
      <w:pStyle w:val="Header"/>
    </w:pPr>
  </w:p>
  <w:p w:rsidR="005701B0" w:rsidRDefault="005701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3511"/>
    <w:multiLevelType w:val="hybridMultilevel"/>
    <w:tmpl w:val="F29CD1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E0750"/>
    <w:multiLevelType w:val="hybridMultilevel"/>
    <w:tmpl w:val="916C80C8"/>
    <w:lvl w:ilvl="0" w:tplc="45C28A24">
      <w:start w:val="1"/>
      <w:numFmt w:val="lowerLetter"/>
      <w:pStyle w:val="Heading4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B5E2E"/>
    <w:multiLevelType w:val="hybridMultilevel"/>
    <w:tmpl w:val="83F27162"/>
    <w:lvl w:ilvl="0" w:tplc="484AB13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F2A32"/>
    <w:multiLevelType w:val="multilevel"/>
    <w:tmpl w:val="0DF4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146E7A"/>
    <w:multiLevelType w:val="multilevel"/>
    <w:tmpl w:val="5FFA627A"/>
    <w:lvl w:ilvl="0">
      <w:start w:val="1"/>
      <w:numFmt w:val="bullet"/>
      <w:lvlText w:val="·"/>
      <w:lvlJc w:val="left"/>
      <w:pPr>
        <w:tabs>
          <w:tab w:val="num" w:pos="510"/>
        </w:tabs>
        <w:ind w:left="720" w:hanging="607"/>
      </w:pPr>
      <w:rPr>
        <w:rFonts w:ascii="Symbol" w:hAnsi="Symbol" w:hint="default"/>
        <w:color w:val="FF0000" w:themeColor="accent2"/>
        <w:sz w:val="24"/>
      </w:rPr>
    </w:lvl>
    <w:lvl w:ilvl="1">
      <w:start w:val="1"/>
      <w:numFmt w:val="bullet"/>
      <w:lvlText w:val="·"/>
      <w:lvlJc w:val="left"/>
      <w:pPr>
        <w:tabs>
          <w:tab w:val="num" w:pos="907"/>
        </w:tabs>
        <w:ind w:left="1440" w:hanging="930"/>
      </w:pPr>
      <w:rPr>
        <w:rFonts w:ascii="Symbol" w:hAnsi="Symbol" w:hint="default"/>
        <w:color w:val="EEECE1" w:themeColor="background2"/>
        <w:sz w:val="24"/>
      </w:rPr>
    </w:lvl>
    <w:lvl w:ilvl="2">
      <w:start w:val="1"/>
      <w:numFmt w:val="bullet"/>
      <w:pStyle w:val="Bullet3"/>
      <w:lvlText w:val=""/>
      <w:lvlJc w:val="left"/>
      <w:pPr>
        <w:tabs>
          <w:tab w:val="num" w:pos="1304"/>
        </w:tabs>
        <w:ind w:left="2160" w:hanging="1253"/>
      </w:pPr>
      <w:rPr>
        <w:rFonts w:ascii="Symbol" w:hAnsi="Symbol" w:hint="default"/>
        <w:color w:val="9B9B9B" w:themeColor="accent4" w:themeTint="99"/>
        <w:sz w:val="24"/>
      </w:rPr>
    </w:lvl>
    <w:lvl w:ilvl="3">
      <w:start w:val="1"/>
      <w:numFmt w:val="none"/>
      <w:lvlRestart w:val="0"/>
      <w:suff w:val="space"/>
      <w:lvlText w:val=""/>
      <w:lvlJc w:val="left"/>
      <w:pPr>
        <w:ind w:left="2880" w:hanging="360"/>
      </w:pPr>
      <w:rPr>
        <w:rFonts w:hint="default"/>
        <w:color w:val="auto"/>
        <w:sz w:val="2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>
    <w:nsid w:val="0E3821AC"/>
    <w:multiLevelType w:val="multilevel"/>
    <w:tmpl w:val="788E654C"/>
    <w:lvl w:ilvl="0">
      <w:start w:val="1"/>
      <w:numFmt w:val="decimal"/>
      <w:pStyle w:val="MphasiSWydeNumberingNiveau1"/>
      <w:lvlText w:val="%1."/>
      <w:lvlJc w:val="left"/>
      <w:pPr>
        <w:tabs>
          <w:tab w:val="num" w:pos="510"/>
        </w:tabs>
        <w:ind w:left="720" w:hanging="607"/>
      </w:pPr>
      <w:rPr>
        <w:rFonts w:hint="default"/>
        <w:color w:val="EE3224"/>
        <w:sz w:val="22"/>
      </w:rPr>
    </w:lvl>
    <w:lvl w:ilvl="1">
      <w:start w:val="1"/>
      <w:numFmt w:val="lowerLetter"/>
      <w:pStyle w:val="WydeNumro2"/>
      <w:lvlText w:val="%2."/>
      <w:lvlJc w:val="left"/>
      <w:pPr>
        <w:tabs>
          <w:tab w:val="num" w:pos="907"/>
        </w:tabs>
        <w:ind w:left="1440" w:hanging="930"/>
      </w:pPr>
      <w:rPr>
        <w:rFonts w:ascii="Calibri" w:hAnsi="Calibri" w:hint="default"/>
        <w:color w:val="ABABAB" w:themeColor="text1" w:themeTint="80"/>
        <w:sz w:val="22"/>
      </w:rPr>
    </w:lvl>
    <w:lvl w:ilvl="2">
      <w:start w:val="1"/>
      <w:numFmt w:val="lowerRoman"/>
      <w:pStyle w:val="WydeNumro3"/>
      <w:lvlText w:val="%3."/>
      <w:lvlJc w:val="right"/>
      <w:pPr>
        <w:tabs>
          <w:tab w:val="num" w:pos="1304"/>
        </w:tabs>
        <w:ind w:left="2160" w:hanging="1253"/>
      </w:pPr>
      <w:rPr>
        <w:rFonts w:ascii="Calibri" w:hAnsi="Calibri" w:hint="default"/>
        <w:color w:val="auto"/>
        <w:sz w:val="22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>
    <w:nsid w:val="14542046"/>
    <w:multiLevelType w:val="multilevel"/>
    <w:tmpl w:val="79E00AEC"/>
    <w:numStyleLink w:val="WydeBulletPoints"/>
  </w:abstractNum>
  <w:abstractNum w:abstractNumId="7">
    <w:nsid w:val="14633D54"/>
    <w:multiLevelType w:val="multilevel"/>
    <w:tmpl w:val="79E00AEC"/>
    <w:styleLink w:val="WydeBulletPoints"/>
    <w:lvl w:ilvl="0">
      <w:start w:val="1"/>
      <w:numFmt w:val="bullet"/>
      <w:lvlText w:val="·"/>
      <w:lvlJc w:val="left"/>
      <w:pPr>
        <w:tabs>
          <w:tab w:val="num" w:pos="510"/>
        </w:tabs>
        <w:ind w:left="720" w:hanging="607"/>
      </w:pPr>
      <w:rPr>
        <w:rFonts w:ascii="Symbol" w:hAnsi="Symbol" w:hint="default"/>
        <w:color w:val="FF0000" w:themeColor="accent2"/>
        <w:sz w:val="24"/>
      </w:rPr>
    </w:lvl>
    <w:lvl w:ilvl="1">
      <w:start w:val="1"/>
      <w:numFmt w:val="bullet"/>
      <w:pStyle w:val="WydeBulletpoint2"/>
      <w:lvlText w:val="·"/>
      <w:lvlJc w:val="left"/>
      <w:pPr>
        <w:tabs>
          <w:tab w:val="num" w:pos="907"/>
        </w:tabs>
        <w:ind w:left="1440" w:hanging="930"/>
      </w:pPr>
      <w:rPr>
        <w:rFonts w:ascii="Symbol" w:hAnsi="Symbol" w:hint="default"/>
        <w:color w:val="EEECE1" w:themeColor="background2"/>
        <w:sz w:val="24"/>
      </w:rPr>
    </w:lvl>
    <w:lvl w:ilvl="2">
      <w:start w:val="1"/>
      <w:numFmt w:val="bullet"/>
      <w:pStyle w:val="WydeBulletpoint3"/>
      <w:lvlText w:val="·"/>
      <w:lvlJc w:val="left"/>
      <w:pPr>
        <w:tabs>
          <w:tab w:val="num" w:pos="1304"/>
        </w:tabs>
        <w:ind w:left="2160" w:hanging="1253"/>
      </w:pPr>
      <w:rPr>
        <w:rFonts w:ascii="Symbol" w:hAnsi="Symbol" w:hint="default"/>
        <w:color w:val="auto"/>
        <w:sz w:val="24"/>
      </w:rPr>
    </w:lvl>
    <w:lvl w:ilvl="3">
      <w:start w:val="1"/>
      <w:numFmt w:val="none"/>
      <w:lvlRestart w:val="0"/>
      <w:suff w:val="space"/>
      <w:lvlText w:val=""/>
      <w:lvlJc w:val="left"/>
      <w:pPr>
        <w:ind w:left="2880" w:hanging="360"/>
      </w:pPr>
      <w:rPr>
        <w:rFonts w:hint="default"/>
        <w:color w:val="auto"/>
        <w:sz w:val="2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>
    <w:nsid w:val="14AD5C5B"/>
    <w:multiLevelType w:val="multilevel"/>
    <w:tmpl w:val="F9B2C7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lang w:val="en-US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187D333E"/>
    <w:multiLevelType w:val="multilevel"/>
    <w:tmpl w:val="368A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D44225"/>
    <w:multiLevelType w:val="hybridMultilevel"/>
    <w:tmpl w:val="9FD4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FE5037"/>
    <w:multiLevelType w:val="hybridMultilevel"/>
    <w:tmpl w:val="912487D0"/>
    <w:lvl w:ilvl="0" w:tplc="4EB4D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3A57E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A3E4A97"/>
    <w:multiLevelType w:val="hybridMultilevel"/>
    <w:tmpl w:val="B456BCFA"/>
    <w:lvl w:ilvl="0" w:tplc="D068B4C4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AD62C3"/>
    <w:multiLevelType w:val="hybridMultilevel"/>
    <w:tmpl w:val="123E1BF8"/>
    <w:lvl w:ilvl="0" w:tplc="4D4CED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B820A4"/>
    <w:multiLevelType w:val="multilevel"/>
    <w:tmpl w:val="79E00AEC"/>
    <w:numStyleLink w:val="WydeBulletPoints"/>
  </w:abstractNum>
  <w:abstractNum w:abstractNumId="16">
    <w:nsid w:val="2C8658E5"/>
    <w:multiLevelType w:val="multilevel"/>
    <w:tmpl w:val="1B6C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E357FF"/>
    <w:multiLevelType w:val="hybridMultilevel"/>
    <w:tmpl w:val="E7461F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0932EC"/>
    <w:multiLevelType w:val="hybridMultilevel"/>
    <w:tmpl w:val="6652B686"/>
    <w:lvl w:ilvl="0" w:tplc="D67CF5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>
    <w:nsid w:val="32511968"/>
    <w:multiLevelType w:val="hybridMultilevel"/>
    <w:tmpl w:val="2E32B882"/>
    <w:lvl w:ilvl="0" w:tplc="8EB08EC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1F4000"/>
    <w:multiLevelType w:val="multilevel"/>
    <w:tmpl w:val="2F1CD0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40B21D83"/>
    <w:multiLevelType w:val="multilevel"/>
    <w:tmpl w:val="9D46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974563"/>
    <w:multiLevelType w:val="hybridMultilevel"/>
    <w:tmpl w:val="19424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3C0A9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F9E34D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0087FB8"/>
    <w:multiLevelType w:val="hybridMultilevel"/>
    <w:tmpl w:val="0CFEC2E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50B03B36"/>
    <w:multiLevelType w:val="multilevel"/>
    <w:tmpl w:val="E0361A2C"/>
    <w:lvl w:ilvl="0">
      <w:start w:val="1"/>
      <w:numFmt w:val="bullet"/>
      <w:lvlText w:val="·"/>
      <w:lvlJc w:val="left"/>
      <w:pPr>
        <w:tabs>
          <w:tab w:val="num" w:pos="510"/>
        </w:tabs>
        <w:ind w:left="720" w:hanging="607"/>
      </w:pPr>
      <w:rPr>
        <w:rFonts w:ascii="Symbol" w:hAnsi="Symbol" w:hint="default"/>
        <w:color w:val="FF0000" w:themeColor="accent2"/>
        <w:sz w:val="24"/>
      </w:rPr>
    </w:lvl>
    <w:lvl w:ilvl="1">
      <w:start w:val="1"/>
      <w:numFmt w:val="bullet"/>
      <w:pStyle w:val="Bullet2"/>
      <w:lvlText w:val=""/>
      <w:lvlJc w:val="left"/>
      <w:pPr>
        <w:tabs>
          <w:tab w:val="num" w:pos="907"/>
        </w:tabs>
        <w:ind w:left="1440" w:hanging="930"/>
      </w:pPr>
      <w:rPr>
        <w:rFonts w:ascii="Symbol" w:hAnsi="Symbol" w:hint="default"/>
        <w:color w:val="2C2C2C" w:themeColor="accent4" w:themeShade="80"/>
        <w:sz w:val="24"/>
      </w:rPr>
    </w:lvl>
    <w:lvl w:ilvl="2">
      <w:start w:val="1"/>
      <w:numFmt w:val="bullet"/>
      <w:lvlText w:val="·"/>
      <w:lvlJc w:val="left"/>
      <w:pPr>
        <w:tabs>
          <w:tab w:val="num" w:pos="1304"/>
        </w:tabs>
        <w:ind w:left="2160" w:hanging="1253"/>
      </w:pPr>
      <w:rPr>
        <w:rFonts w:ascii="Symbol" w:hAnsi="Symbol" w:hint="default"/>
        <w:color w:val="auto"/>
        <w:sz w:val="24"/>
      </w:rPr>
    </w:lvl>
    <w:lvl w:ilvl="3">
      <w:start w:val="1"/>
      <w:numFmt w:val="none"/>
      <w:lvlRestart w:val="0"/>
      <w:suff w:val="space"/>
      <w:lvlText w:val=""/>
      <w:lvlJc w:val="left"/>
      <w:pPr>
        <w:ind w:left="2880" w:hanging="360"/>
      </w:pPr>
      <w:rPr>
        <w:rFonts w:hint="default"/>
        <w:color w:val="auto"/>
        <w:sz w:val="2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521D6F2F"/>
    <w:multiLevelType w:val="hybridMultilevel"/>
    <w:tmpl w:val="3B7A30C8"/>
    <w:lvl w:ilvl="0" w:tplc="90882CF8">
      <w:start w:val="1"/>
      <w:numFmt w:val="upp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>
    <w:nsid w:val="59596C04"/>
    <w:multiLevelType w:val="multilevel"/>
    <w:tmpl w:val="4528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46C5E12"/>
    <w:multiLevelType w:val="hybridMultilevel"/>
    <w:tmpl w:val="603A2618"/>
    <w:lvl w:ilvl="0" w:tplc="3BE2C7CE">
      <w:start w:val="1"/>
      <w:numFmt w:val="lowerRoman"/>
      <w:pStyle w:val="Heading5"/>
      <w:lvlText w:val="%1."/>
      <w:lvlJc w:val="right"/>
      <w:pPr>
        <w:ind w:left="2844" w:hanging="360"/>
      </w:pPr>
    </w:lvl>
    <w:lvl w:ilvl="1" w:tplc="040C0019" w:tentative="1">
      <w:start w:val="1"/>
      <w:numFmt w:val="lowerLetter"/>
      <w:lvlText w:val="%2."/>
      <w:lvlJc w:val="left"/>
      <w:pPr>
        <w:ind w:left="3564" w:hanging="360"/>
      </w:pPr>
    </w:lvl>
    <w:lvl w:ilvl="2" w:tplc="040C001B" w:tentative="1">
      <w:start w:val="1"/>
      <w:numFmt w:val="lowerRoman"/>
      <w:lvlText w:val="%3."/>
      <w:lvlJc w:val="right"/>
      <w:pPr>
        <w:ind w:left="4284" w:hanging="180"/>
      </w:pPr>
    </w:lvl>
    <w:lvl w:ilvl="3" w:tplc="040C000F" w:tentative="1">
      <w:start w:val="1"/>
      <w:numFmt w:val="decimal"/>
      <w:lvlText w:val="%4."/>
      <w:lvlJc w:val="left"/>
      <w:pPr>
        <w:ind w:left="5004" w:hanging="360"/>
      </w:pPr>
    </w:lvl>
    <w:lvl w:ilvl="4" w:tplc="040C0019" w:tentative="1">
      <w:start w:val="1"/>
      <w:numFmt w:val="lowerLetter"/>
      <w:lvlText w:val="%5."/>
      <w:lvlJc w:val="left"/>
      <w:pPr>
        <w:ind w:left="5724" w:hanging="360"/>
      </w:pPr>
    </w:lvl>
    <w:lvl w:ilvl="5" w:tplc="040C001B" w:tentative="1">
      <w:start w:val="1"/>
      <w:numFmt w:val="lowerRoman"/>
      <w:lvlText w:val="%6."/>
      <w:lvlJc w:val="right"/>
      <w:pPr>
        <w:ind w:left="6444" w:hanging="180"/>
      </w:pPr>
    </w:lvl>
    <w:lvl w:ilvl="6" w:tplc="040C000F" w:tentative="1">
      <w:start w:val="1"/>
      <w:numFmt w:val="decimal"/>
      <w:lvlText w:val="%7."/>
      <w:lvlJc w:val="left"/>
      <w:pPr>
        <w:ind w:left="7164" w:hanging="360"/>
      </w:pPr>
    </w:lvl>
    <w:lvl w:ilvl="7" w:tplc="040C0019" w:tentative="1">
      <w:start w:val="1"/>
      <w:numFmt w:val="lowerLetter"/>
      <w:lvlText w:val="%8."/>
      <w:lvlJc w:val="left"/>
      <w:pPr>
        <w:ind w:left="7884" w:hanging="360"/>
      </w:pPr>
    </w:lvl>
    <w:lvl w:ilvl="8" w:tplc="04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0">
    <w:nsid w:val="68490916"/>
    <w:multiLevelType w:val="hybridMultilevel"/>
    <w:tmpl w:val="2B802BB0"/>
    <w:lvl w:ilvl="0" w:tplc="679686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FF4A42"/>
    <w:multiLevelType w:val="hybridMultilevel"/>
    <w:tmpl w:val="4BF2F29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>
    <w:nsid w:val="6FFE3435"/>
    <w:multiLevelType w:val="hybridMultilevel"/>
    <w:tmpl w:val="082CD9FA"/>
    <w:lvl w:ilvl="0" w:tplc="0F4AD3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366CC"/>
      </w:rPr>
    </w:lvl>
    <w:lvl w:ilvl="1" w:tplc="040C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>
    <w:nsid w:val="72E768CF"/>
    <w:multiLevelType w:val="hybridMultilevel"/>
    <w:tmpl w:val="EE7CA1D0"/>
    <w:lvl w:ilvl="0" w:tplc="32843C98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C734E2"/>
    <w:multiLevelType w:val="multilevel"/>
    <w:tmpl w:val="0EC6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84A1057"/>
    <w:multiLevelType w:val="hybridMultilevel"/>
    <w:tmpl w:val="E258DD56"/>
    <w:lvl w:ilvl="0" w:tplc="DAFCB8F0">
      <w:start w:val="1"/>
      <w:numFmt w:val="bullet"/>
      <w:pStyle w:val="MphasiSWydeBulletNiveau1"/>
      <w:lvlText w:val=""/>
      <w:lvlJc w:val="left"/>
      <w:pPr>
        <w:ind w:left="360" w:hanging="360"/>
      </w:pPr>
      <w:rPr>
        <w:rFonts w:ascii="Symbol" w:hAnsi="Symbol" w:hint="default"/>
        <w:color w:val="365F91" w:themeColor="accent1" w:themeShade="BF"/>
        <w:sz w:val="24"/>
      </w:rPr>
    </w:lvl>
    <w:lvl w:ilvl="1" w:tplc="040C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6">
    <w:nsid w:val="787D2B55"/>
    <w:multiLevelType w:val="multilevel"/>
    <w:tmpl w:val="BA7487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7A56763C"/>
    <w:multiLevelType w:val="multilevel"/>
    <w:tmpl w:val="515E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056DA9"/>
    <w:multiLevelType w:val="hybridMultilevel"/>
    <w:tmpl w:val="8F5EB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981479"/>
    <w:multiLevelType w:val="multilevel"/>
    <w:tmpl w:val="3E8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EFC6F56"/>
    <w:multiLevelType w:val="multilevel"/>
    <w:tmpl w:val="F698B1FA"/>
    <w:lvl w:ilvl="0">
      <w:start w:val="1"/>
      <w:numFmt w:val="bullet"/>
      <w:lvlText w:val="·"/>
      <w:lvlJc w:val="left"/>
      <w:pPr>
        <w:tabs>
          <w:tab w:val="num" w:pos="510"/>
        </w:tabs>
        <w:ind w:left="720" w:hanging="607"/>
      </w:pPr>
      <w:rPr>
        <w:rFonts w:ascii="Symbol" w:hAnsi="Symbol" w:hint="default"/>
        <w:color w:val="FF0000" w:themeColor="accent2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1440" w:hanging="930"/>
      </w:pPr>
      <w:rPr>
        <w:rFonts w:ascii="Symbol" w:hAnsi="Symbol" w:hint="default"/>
        <w:color w:val="365F91" w:themeColor="accent1" w:themeShade="BF"/>
        <w:sz w:val="24"/>
      </w:rPr>
    </w:lvl>
    <w:lvl w:ilvl="2">
      <w:start w:val="1"/>
      <w:numFmt w:val="bullet"/>
      <w:lvlText w:val="·"/>
      <w:lvlJc w:val="left"/>
      <w:pPr>
        <w:tabs>
          <w:tab w:val="num" w:pos="1304"/>
        </w:tabs>
        <w:ind w:left="2160" w:hanging="1253"/>
      </w:pPr>
      <w:rPr>
        <w:rFonts w:ascii="Symbol" w:hAnsi="Symbol" w:hint="default"/>
        <w:color w:val="auto"/>
        <w:sz w:val="24"/>
      </w:rPr>
    </w:lvl>
    <w:lvl w:ilvl="3">
      <w:start w:val="1"/>
      <w:numFmt w:val="none"/>
      <w:lvlRestart w:val="0"/>
      <w:suff w:val="space"/>
      <w:lvlText w:val=""/>
      <w:lvlJc w:val="left"/>
      <w:pPr>
        <w:ind w:left="2880" w:hanging="360"/>
      </w:pPr>
      <w:rPr>
        <w:rFonts w:hint="default"/>
        <w:color w:val="auto"/>
        <w:sz w:val="2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1">
    <w:nsid w:val="7FE704BF"/>
    <w:multiLevelType w:val="hybridMultilevel"/>
    <w:tmpl w:val="FC68C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27"/>
  </w:num>
  <w:num w:numId="4">
    <w:abstractNumId w:val="7"/>
  </w:num>
  <w:num w:numId="5">
    <w:abstractNumId w:val="15"/>
  </w:num>
  <w:num w:numId="6">
    <w:abstractNumId w:val="5"/>
  </w:num>
  <w:num w:numId="7">
    <w:abstractNumId w:val="18"/>
  </w:num>
  <w:num w:numId="8">
    <w:abstractNumId w:val="23"/>
  </w:num>
  <w:num w:numId="9">
    <w:abstractNumId w:val="12"/>
  </w:num>
  <w:num w:numId="10">
    <w:abstractNumId w:val="20"/>
  </w:num>
  <w:num w:numId="11">
    <w:abstractNumId w:val="8"/>
  </w:num>
  <w:num w:numId="12">
    <w:abstractNumId w:val="8"/>
  </w:num>
  <w:num w:numId="13">
    <w:abstractNumId w:val="1"/>
  </w:num>
  <w:num w:numId="14">
    <w:abstractNumId w:val="29"/>
  </w:num>
  <w:num w:numId="15">
    <w:abstractNumId w:val="32"/>
  </w:num>
  <w:num w:numId="16">
    <w:abstractNumId w:val="35"/>
  </w:num>
  <w:num w:numId="17">
    <w:abstractNumId w:val="40"/>
  </w:num>
  <w:num w:numId="18">
    <w:abstractNumId w:val="26"/>
  </w:num>
  <w:num w:numId="19">
    <w:abstractNumId w:val="4"/>
  </w:num>
  <w:num w:numId="20">
    <w:abstractNumId w:val="24"/>
  </w:num>
  <w:num w:numId="21">
    <w:abstractNumId w:val="36"/>
  </w:num>
  <w:num w:numId="22">
    <w:abstractNumId w:val="6"/>
  </w:num>
  <w:num w:numId="23">
    <w:abstractNumId w:val="17"/>
  </w:num>
  <w:num w:numId="24">
    <w:abstractNumId w:val="0"/>
  </w:num>
  <w:num w:numId="25">
    <w:abstractNumId w:val="10"/>
  </w:num>
  <w:num w:numId="26">
    <w:abstractNumId w:val="38"/>
  </w:num>
  <w:num w:numId="27">
    <w:abstractNumId w:val="22"/>
  </w:num>
  <w:num w:numId="28">
    <w:abstractNumId w:val="25"/>
  </w:num>
  <w:num w:numId="29">
    <w:abstractNumId w:val="31"/>
  </w:num>
  <w:num w:numId="30">
    <w:abstractNumId w:val="41"/>
  </w:num>
  <w:num w:numId="31">
    <w:abstractNumId w:val="19"/>
  </w:num>
  <w:num w:numId="32">
    <w:abstractNumId w:val="16"/>
  </w:num>
  <w:num w:numId="33">
    <w:abstractNumId w:val="37"/>
  </w:num>
  <w:num w:numId="34">
    <w:abstractNumId w:val="39"/>
  </w:num>
  <w:num w:numId="35">
    <w:abstractNumId w:val="28"/>
  </w:num>
  <w:num w:numId="36">
    <w:abstractNumId w:val="34"/>
  </w:num>
  <w:num w:numId="37">
    <w:abstractNumId w:val="21"/>
  </w:num>
  <w:num w:numId="38">
    <w:abstractNumId w:val="3"/>
  </w:num>
  <w:num w:numId="39">
    <w:abstractNumId w:val="9"/>
  </w:num>
  <w:num w:numId="40">
    <w:abstractNumId w:val="14"/>
  </w:num>
  <w:num w:numId="41">
    <w:abstractNumId w:val="30"/>
  </w:num>
  <w:num w:numId="42">
    <w:abstractNumId w:val="11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FE4"/>
    <w:rsid w:val="000031A3"/>
    <w:rsid w:val="00004CCA"/>
    <w:rsid w:val="00011AA4"/>
    <w:rsid w:val="000179BB"/>
    <w:rsid w:val="00021128"/>
    <w:rsid w:val="00024CB3"/>
    <w:rsid w:val="0003078F"/>
    <w:rsid w:val="00037EC1"/>
    <w:rsid w:val="00042BA1"/>
    <w:rsid w:val="0004582C"/>
    <w:rsid w:val="00050591"/>
    <w:rsid w:val="00067963"/>
    <w:rsid w:val="00097774"/>
    <w:rsid w:val="000B4CA1"/>
    <w:rsid w:val="000B745E"/>
    <w:rsid w:val="000D1014"/>
    <w:rsid w:val="000D18E9"/>
    <w:rsid w:val="000D64AE"/>
    <w:rsid w:val="000F3A21"/>
    <w:rsid w:val="00110159"/>
    <w:rsid w:val="00111C10"/>
    <w:rsid w:val="00124BC8"/>
    <w:rsid w:val="00131F9F"/>
    <w:rsid w:val="0015293B"/>
    <w:rsid w:val="00176489"/>
    <w:rsid w:val="001930DE"/>
    <w:rsid w:val="001958C3"/>
    <w:rsid w:val="001A1E21"/>
    <w:rsid w:val="001A3EB3"/>
    <w:rsid w:val="001B5C5A"/>
    <w:rsid w:val="001B6467"/>
    <w:rsid w:val="001B7581"/>
    <w:rsid w:val="001C5972"/>
    <w:rsid w:val="001E7A74"/>
    <w:rsid w:val="001F3F43"/>
    <w:rsid w:val="001F5B99"/>
    <w:rsid w:val="0020595A"/>
    <w:rsid w:val="002123B2"/>
    <w:rsid w:val="00227B0C"/>
    <w:rsid w:val="00240910"/>
    <w:rsid w:val="00266FCB"/>
    <w:rsid w:val="00270FF8"/>
    <w:rsid w:val="002752B7"/>
    <w:rsid w:val="00293B56"/>
    <w:rsid w:val="002944AE"/>
    <w:rsid w:val="002A23D8"/>
    <w:rsid w:val="002A2807"/>
    <w:rsid w:val="002A5DC0"/>
    <w:rsid w:val="002C1430"/>
    <w:rsid w:val="002C1B95"/>
    <w:rsid w:val="002C731D"/>
    <w:rsid w:val="002C7962"/>
    <w:rsid w:val="002D31DC"/>
    <w:rsid w:val="00302B5F"/>
    <w:rsid w:val="00306FAF"/>
    <w:rsid w:val="00315B01"/>
    <w:rsid w:val="00323AF4"/>
    <w:rsid w:val="00326A00"/>
    <w:rsid w:val="00333ED9"/>
    <w:rsid w:val="003341A7"/>
    <w:rsid w:val="00334359"/>
    <w:rsid w:val="00341F7C"/>
    <w:rsid w:val="00371C00"/>
    <w:rsid w:val="00376FE9"/>
    <w:rsid w:val="0038622D"/>
    <w:rsid w:val="0039063A"/>
    <w:rsid w:val="003A346A"/>
    <w:rsid w:val="003A43FD"/>
    <w:rsid w:val="003B3DEF"/>
    <w:rsid w:val="003B541C"/>
    <w:rsid w:val="003C1D34"/>
    <w:rsid w:val="003C20CB"/>
    <w:rsid w:val="003D1716"/>
    <w:rsid w:val="003E5666"/>
    <w:rsid w:val="003E7CFA"/>
    <w:rsid w:val="0040253D"/>
    <w:rsid w:val="00403B9D"/>
    <w:rsid w:val="00404890"/>
    <w:rsid w:val="00405DA0"/>
    <w:rsid w:val="004101D6"/>
    <w:rsid w:val="00416593"/>
    <w:rsid w:val="004240AF"/>
    <w:rsid w:val="00441E24"/>
    <w:rsid w:val="00460345"/>
    <w:rsid w:val="00463F2F"/>
    <w:rsid w:val="00464EA2"/>
    <w:rsid w:val="00465976"/>
    <w:rsid w:val="00471EB4"/>
    <w:rsid w:val="00490A49"/>
    <w:rsid w:val="00490F6C"/>
    <w:rsid w:val="00495561"/>
    <w:rsid w:val="004C29AC"/>
    <w:rsid w:val="004D32BA"/>
    <w:rsid w:val="004F3EFF"/>
    <w:rsid w:val="00500F9C"/>
    <w:rsid w:val="00503EE2"/>
    <w:rsid w:val="00511856"/>
    <w:rsid w:val="00523932"/>
    <w:rsid w:val="00532115"/>
    <w:rsid w:val="005352D7"/>
    <w:rsid w:val="00536AEA"/>
    <w:rsid w:val="005574B5"/>
    <w:rsid w:val="0056107C"/>
    <w:rsid w:val="00561A2B"/>
    <w:rsid w:val="005620CB"/>
    <w:rsid w:val="00562BED"/>
    <w:rsid w:val="00567928"/>
    <w:rsid w:val="005701B0"/>
    <w:rsid w:val="00575DF0"/>
    <w:rsid w:val="005762F4"/>
    <w:rsid w:val="005868A5"/>
    <w:rsid w:val="005A0CBD"/>
    <w:rsid w:val="005B4B8F"/>
    <w:rsid w:val="005C5DB0"/>
    <w:rsid w:val="00612144"/>
    <w:rsid w:val="00624088"/>
    <w:rsid w:val="00632927"/>
    <w:rsid w:val="00632C20"/>
    <w:rsid w:val="006373FD"/>
    <w:rsid w:val="00644A9F"/>
    <w:rsid w:val="00646FD6"/>
    <w:rsid w:val="00653A73"/>
    <w:rsid w:val="00654F4F"/>
    <w:rsid w:val="00692E16"/>
    <w:rsid w:val="006975A5"/>
    <w:rsid w:val="00697BBF"/>
    <w:rsid w:val="006C0159"/>
    <w:rsid w:val="006C6F57"/>
    <w:rsid w:val="006D3D46"/>
    <w:rsid w:val="006E015A"/>
    <w:rsid w:val="006F1DB9"/>
    <w:rsid w:val="00704760"/>
    <w:rsid w:val="00706B8C"/>
    <w:rsid w:val="00706E5F"/>
    <w:rsid w:val="0071184E"/>
    <w:rsid w:val="00715277"/>
    <w:rsid w:val="00726370"/>
    <w:rsid w:val="00740541"/>
    <w:rsid w:val="00756307"/>
    <w:rsid w:val="00756D03"/>
    <w:rsid w:val="00756F15"/>
    <w:rsid w:val="00772321"/>
    <w:rsid w:val="00774591"/>
    <w:rsid w:val="00784874"/>
    <w:rsid w:val="0079783D"/>
    <w:rsid w:val="007A608C"/>
    <w:rsid w:val="007B56D4"/>
    <w:rsid w:val="007C2010"/>
    <w:rsid w:val="007E1AF8"/>
    <w:rsid w:val="007E4FAF"/>
    <w:rsid w:val="007E77C2"/>
    <w:rsid w:val="007F2BD2"/>
    <w:rsid w:val="00837BA9"/>
    <w:rsid w:val="00837C52"/>
    <w:rsid w:val="0084572D"/>
    <w:rsid w:val="00845EC0"/>
    <w:rsid w:val="00856F41"/>
    <w:rsid w:val="00867FA9"/>
    <w:rsid w:val="0087478D"/>
    <w:rsid w:val="00883CA9"/>
    <w:rsid w:val="00891E74"/>
    <w:rsid w:val="008A2FE4"/>
    <w:rsid w:val="008A58E3"/>
    <w:rsid w:val="008A5F1D"/>
    <w:rsid w:val="008C0BCF"/>
    <w:rsid w:val="008E7480"/>
    <w:rsid w:val="008F01F0"/>
    <w:rsid w:val="008F053B"/>
    <w:rsid w:val="008F346D"/>
    <w:rsid w:val="008F6BD1"/>
    <w:rsid w:val="00924F9F"/>
    <w:rsid w:val="009257FC"/>
    <w:rsid w:val="009317EB"/>
    <w:rsid w:val="00934800"/>
    <w:rsid w:val="009352BC"/>
    <w:rsid w:val="009448F6"/>
    <w:rsid w:val="0094552E"/>
    <w:rsid w:val="00971136"/>
    <w:rsid w:val="00976008"/>
    <w:rsid w:val="0097632D"/>
    <w:rsid w:val="00980F82"/>
    <w:rsid w:val="00982421"/>
    <w:rsid w:val="00995C6D"/>
    <w:rsid w:val="009A20D2"/>
    <w:rsid w:val="009A54A4"/>
    <w:rsid w:val="009A5FCD"/>
    <w:rsid w:val="009A7FE4"/>
    <w:rsid w:val="009B5D07"/>
    <w:rsid w:val="009C159A"/>
    <w:rsid w:val="009C15E8"/>
    <w:rsid w:val="009C6363"/>
    <w:rsid w:val="009D3CC4"/>
    <w:rsid w:val="009D6EA3"/>
    <w:rsid w:val="009F045D"/>
    <w:rsid w:val="00A32683"/>
    <w:rsid w:val="00A43E5B"/>
    <w:rsid w:val="00A5319C"/>
    <w:rsid w:val="00A7293E"/>
    <w:rsid w:val="00A9716B"/>
    <w:rsid w:val="00AB22A7"/>
    <w:rsid w:val="00AB527D"/>
    <w:rsid w:val="00AB6525"/>
    <w:rsid w:val="00AD02CF"/>
    <w:rsid w:val="00AF0E67"/>
    <w:rsid w:val="00AF14E0"/>
    <w:rsid w:val="00AF482A"/>
    <w:rsid w:val="00AF667F"/>
    <w:rsid w:val="00B4250E"/>
    <w:rsid w:val="00B46A99"/>
    <w:rsid w:val="00B622B9"/>
    <w:rsid w:val="00B66037"/>
    <w:rsid w:val="00B76B2B"/>
    <w:rsid w:val="00BA59B3"/>
    <w:rsid w:val="00BA7335"/>
    <w:rsid w:val="00BB25C4"/>
    <w:rsid w:val="00BB352B"/>
    <w:rsid w:val="00BB3D97"/>
    <w:rsid w:val="00BC3995"/>
    <w:rsid w:val="00BD576E"/>
    <w:rsid w:val="00BD58A4"/>
    <w:rsid w:val="00BF1308"/>
    <w:rsid w:val="00BF202E"/>
    <w:rsid w:val="00BF4949"/>
    <w:rsid w:val="00C0053D"/>
    <w:rsid w:val="00C02C08"/>
    <w:rsid w:val="00C03D41"/>
    <w:rsid w:val="00C17E45"/>
    <w:rsid w:val="00C262A2"/>
    <w:rsid w:val="00C4272C"/>
    <w:rsid w:val="00C4660B"/>
    <w:rsid w:val="00C47776"/>
    <w:rsid w:val="00C56758"/>
    <w:rsid w:val="00C57EA2"/>
    <w:rsid w:val="00C65828"/>
    <w:rsid w:val="00C666F6"/>
    <w:rsid w:val="00C67052"/>
    <w:rsid w:val="00C7064C"/>
    <w:rsid w:val="00C80070"/>
    <w:rsid w:val="00C868CA"/>
    <w:rsid w:val="00C924C0"/>
    <w:rsid w:val="00CC2D49"/>
    <w:rsid w:val="00CC7FED"/>
    <w:rsid w:val="00D0201B"/>
    <w:rsid w:val="00D02B65"/>
    <w:rsid w:val="00D05EFF"/>
    <w:rsid w:val="00D118F8"/>
    <w:rsid w:val="00D23C37"/>
    <w:rsid w:val="00D24667"/>
    <w:rsid w:val="00D27EDF"/>
    <w:rsid w:val="00D37D37"/>
    <w:rsid w:val="00D53457"/>
    <w:rsid w:val="00D7626B"/>
    <w:rsid w:val="00D766E2"/>
    <w:rsid w:val="00D8425F"/>
    <w:rsid w:val="00D87032"/>
    <w:rsid w:val="00DA281B"/>
    <w:rsid w:val="00DA433C"/>
    <w:rsid w:val="00DC661E"/>
    <w:rsid w:val="00DD1D2C"/>
    <w:rsid w:val="00DE4F7B"/>
    <w:rsid w:val="00DF305B"/>
    <w:rsid w:val="00E04CB7"/>
    <w:rsid w:val="00E117C8"/>
    <w:rsid w:val="00E17DD5"/>
    <w:rsid w:val="00E46647"/>
    <w:rsid w:val="00E50732"/>
    <w:rsid w:val="00E51D34"/>
    <w:rsid w:val="00E55B96"/>
    <w:rsid w:val="00E830CC"/>
    <w:rsid w:val="00EA2472"/>
    <w:rsid w:val="00EA4CD3"/>
    <w:rsid w:val="00EC1B02"/>
    <w:rsid w:val="00ED355F"/>
    <w:rsid w:val="00ED4DB2"/>
    <w:rsid w:val="00F02B55"/>
    <w:rsid w:val="00F27284"/>
    <w:rsid w:val="00F5045B"/>
    <w:rsid w:val="00F5190D"/>
    <w:rsid w:val="00F66A08"/>
    <w:rsid w:val="00F73C79"/>
    <w:rsid w:val="00F76359"/>
    <w:rsid w:val="00F939BF"/>
    <w:rsid w:val="00F97B4D"/>
    <w:rsid w:val="00FC014D"/>
    <w:rsid w:val="00FC11B8"/>
    <w:rsid w:val="00FC1359"/>
    <w:rsid w:val="00FD0D2F"/>
    <w:rsid w:val="00FE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3D8"/>
    <w:pPr>
      <w:spacing w:after="120" w:line="240" w:lineRule="auto"/>
    </w:pPr>
    <w:rPr>
      <w:rFonts w:ascii="Calibri" w:hAnsi="Calibri"/>
    </w:rPr>
  </w:style>
  <w:style w:type="paragraph" w:styleId="Heading1">
    <w:name w:val="heading 1"/>
    <w:aliases w:val="Title Level 1"/>
    <w:basedOn w:val="MphasiSWydeTitleLevel1"/>
    <w:link w:val="Heading1Char"/>
    <w:uiPriority w:val="9"/>
    <w:qFormat/>
    <w:rsid w:val="00D53457"/>
    <w:pPr>
      <w:keepNext/>
      <w:keepLines/>
      <w:pageBreakBefore/>
      <w:numPr>
        <w:numId w:val="11"/>
      </w:numPr>
      <w:spacing w:before="480" w:after="0"/>
      <w:ind w:left="431" w:hanging="431"/>
      <w:outlineLvl w:val="0"/>
    </w:pPr>
    <w:rPr>
      <w:rFonts w:asciiTheme="minorHAnsi" w:eastAsiaTheme="majorEastAsia" w:hAnsiTheme="minorHAnsi" w:cstheme="majorBidi"/>
      <w:bCs/>
      <w:color w:val="365F91" w:themeColor="accent1" w:themeShade="BF"/>
      <w:szCs w:val="28"/>
    </w:rPr>
  </w:style>
  <w:style w:type="paragraph" w:styleId="Heading2">
    <w:name w:val="heading 2"/>
    <w:aliases w:val="Title Level 2"/>
    <w:basedOn w:val="MphasiSWydeTitleLevel2"/>
    <w:link w:val="Heading2Char"/>
    <w:uiPriority w:val="9"/>
    <w:unhideWhenUsed/>
    <w:qFormat/>
    <w:rsid w:val="00D53457"/>
    <w:pPr>
      <w:keepNext/>
      <w:keepLines/>
      <w:numPr>
        <w:ilvl w:val="1"/>
        <w:numId w:val="11"/>
      </w:numPr>
      <w:spacing w:before="200"/>
      <w:ind w:left="1287" w:hanging="578"/>
      <w:outlineLvl w:val="1"/>
    </w:pPr>
    <w:rPr>
      <w:rFonts w:asciiTheme="minorHAnsi" w:eastAsiaTheme="majorEastAsia" w:hAnsiTheme="minorHAnsi" w:cstheme="majorBidi"/>
      <w:bCs/>
      <w:szCs w:val="26"/>
    </w:rPr>
  </w:style>
  <w:style w:type="paragraph" w:styleId="Heading3">
    <w:name w:val="heading 3"/>
    <w:aliases w:val="Title Level 3"/>
    <w:basedOn w:val="MphasiSWydeTitleLevel3"/>
    <w:link w:val="Heading3Char"/>
    <w:uiPriority w:val="9"/>
    <w:unhideWhenUsed/>
    <w:qFormat/>
    <w:rsid w:val="00D53457"/>
    <w:pPr>
      <w:keepNext/>
      <w:keepLines/>
      <w:numPr>
        <w:ilvl w:val="2"/>
        <w:numId w:val="11"/>
      </w:numPr>
      <w:spacing w:before="120" w:beforeAutospacing="0" w:after="120" w:afterAutospacing="0"/>
      <w:ind w:left="1429"/>
      <w:outlineLvl w:val="2"/>
    </w:pPr>
    <w:rPr>
      <w:rFonts w:asciiTheme="minorHAnsi" w:eastAsiaTheme="majorEastAsia" w:hAnsiTheme="minorHAnsi" w:cstheme="majorBidi"/>
      <w:bCs/>
    </w:rPr>
  </w:style>
  <w:style w:type="paragraph" w:styleId="Heading4">
    <w:name w:val="heading 4"/>
    <w:aliases w:val="Title Level 4"/>
    <w:basedOn w:val="MphasiSwydeTitleLevel4"/>
    <w:link w:val="Heading4Char"/>
    <w:uiPriority w:val="9"/>
    <w:unhideWhenUsed/>
    <w:qFormat/>
    <w:rsid w:val="00D53457"/>
    <w:pPr>
      <w:keepNext/>
      <w:keepLines/>
      <w:numPr>
        <w:numId w:val="13"/>
      </w:numPr>
      <w:spacing w:before="120" w:after="120"/>
      <w:ind w:left="1773" w:hanging="357"/>
      <w:outlineLvl w:val="3"/>
    </w:pPr>
    <w:rPr>
      <w:rFonts w:asciiTheme="minorHAnsi" w:eastAsiaTheme="majorEastAsia" w:hAnsiTheme="minorHAnsi" w:cstheme="majorBidi"/>
      <w:bCs/>
      <w:iCs/>
    </w:rPr>
  </w:style>
  <w:style w:type="paragraph" w:styleId="Heading5">
    <w:name w:val="heading 5"/>
    <w:aliases w:val="Title Level 5"/>
    <w:basedOn w:val="Normal"/>
    <w:link w:val="Heading5Char"/>
    <w:uiPriority w:val="9"/>
    <w:unhideWhenUsed/>
    <w:qFormat/>
    <w:rsid w:val="00DA433C"/>
    <w:pPr>
      <w:keepNext/>
      <w:keepLines/>
      <w:numPr>
        <w:numId w:val="14"/>
      </w:numPr>
      <w:spacing w:before="200" w:after="0"/>
      <w:outlineLvl w:val="4"/>
    </w:pPr>
    <w:rPr>
      <w:rFonts w:eastAsiaTheme="majorEastAsia" w:cstheme="majorBidi"/>
      <w:b/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567928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567928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828282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567928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828282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567928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828282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FC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F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6FC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66FCB"/>
  </w:style>
  <w:style w:type="paragraph" w:styleId="Footer">
    <w:name w:val="footer"/>
    <w:basedOn w:val="Normal"/>
    <w:link w:val="FooterChar"/>
    <w:uiPriority w:val="99"/>
    <w:unhideWhenUsed/>
    <w:rsid w:val="00266FC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66FCB"/>
  </w:style>
  <w:style w:type="character" w:styleId="PageNumber">
    <w:name w:val="page number"/>
    <w:basedOn w:val="DefaultParagraphFont"/>
    <w:rsid w:val="00266FCB"/>
    <w:rPr>
      <w:rFonts w:ascii="Futura Bk" w:hAnsi="Futura Bk" w:cs="Times New Roman"/>
      <w:color w:val="04173F"/>
      <w:sz w:val="24"/>
    </w:rPr>
  </w:style>
  <w:style w:type="table" w:styleId="TableGrid">
    <w:name w:val="Table Grid"/>
    <w:basedOn w:val="TableNormal"/>
    <w:rsid w:val="00266F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phasiSWydeTitleLevel1">
    <w:name w:val="MphasiS Wyde Title Level 1"/>
    <w:basedOn w:val="Normal"/>
    <w:link w:val="MphasiSWydeTitleLevel1Car"/>
    <w:autoRedefine/>
    <w:rsid w:val="00567928"/>
    <w:pPr>
      <w:spacing w:before="240" w:after="240"/>
    </w:pPr>
    <w:rPr>
      <w:rFonts w:ascii="Arial" w:hAnsi="Arial" w:cs="Arial"/>
      <w:b/>
      <w:color w:val="003366"/>
      <w:sz w:val="40"/>
      <w:szCs w:val="40"/>
    </w:rPr>
  </w:style>
  <w:style w:type="paragraph" w:customStyle="1" w:styleId="MphasiSWydeTitleLevel2">
    <w:name w:val="MphasiS Wyde Title Level 2"/>
    <w:basedOn w:val="Normal"/>
    <w:link w:val="MphasiSWydeTitleLevel2Car"/>
    <w:autoRedefine/>
    <w:rsid w:val="00567928"/>
    <w:pPr>
      <w:spacing w:before="120"/>
      <w:ind w:left="708"/>
    </w:pPr>
    <w:rPr>
      <w:rFonts w:ascii="Arial" w:hAnsi="Arial" w:cs="Arial"/>
      <w:b/>
      <w:color w:val="929292"/>
      <w:sz w:val="36"/>
      <w:szCs w:val="36"/>
    </w:rPr>
  </w:style>
  <w:style w:type="character" w:customStyle="1" w:styleId="MphasiSWydeTitleLevel1Car">
    <w:name w:val="MphasiS Wyde Title Level 1 Car"/>
    <w:basedOn w:val="DefaultParagraphFont"/>
    <w:link w:val="MphasiSWydeTitleLevel1"/>
    <w:rsid w:val="00654F4F"/>
    <w:rPr>
      <w:rFonts w:ascii="Arial" w:hAnsi="Arial" w:cs="Arial"/>
      <w:b/>
      <w:color w:val="003366"/>
      <w:sz w:val="40"/>
      <w:szCs w:val="40"/>
    </w:rPr>
  </w:style>
  <w:style w:type="paragraph" w:customStyle="1" w:styleId="MphasiSWydeTitleLevel3">
    <w:name w:val="MphasiS Wyde Title Level 3"/>
    <w:basedOn w:val="Normal"/>
    <w:link w:val="MphasiSWydeTitleLevel3Car"/>
    <w:autoRedefine/>
    <w:rsid w:val="00567928"/>
    <w:pPr>
      <w:spacing w:before="100" w:beforeAutospacing="1" w:after="100" w:afterAutospacing="1"/>
      <w:ind w:left="708"/>
    </w:pPr>
    <w:rPr>
      <w:rFonts w:ascii="Arial" w:hAnsi="Arial" w:cs="Arial"/>
      <w:b/>
      <w:color w:val="003366"/>
      <w:sz w:val="28"/>
      <w:szCs w:val="28"/>
    </w:rPr>
  </w:style>
  <w:style w:type="character" w:customStyle="1" w:styleId="MphasiSWydeTitleLevel2Car">
    <w:name w:val="MphasiS Wyde Title Level 2 Car"/>
    <w:basedOn w:val="DefaultParagraphFont"/>
    <w:link w:val="MphasiSWydeTitleLevel2"/>
    <w:rsid w:val="00567928"/>
    <w:rPr>
      <w:rFonts w:ascii="Arial" w:hAnsi="Arial" w:cs="Arial"/>
      <w:b/>
      <w:color w:val="929292"/>
      <w:sz w:val="36"/>
      <w:szCs w:val="36"/>
    </w:rPr>
  </w:style>
  <w:style w:type="paragraph" w:customStyle="1" w:styleId="MphasiSwydeTitleLevel4">
    <w:name w:val="MphasiS wyde Title Level 4"/>
    <w:basedOn w:val="Normal"/>
    <w:link w:val="MphasiSwydeTitleLevel4Car"/>
    <w:rsid w:val="00654F4F"/>
    <w:pPr>
      <w:spacing w:before="80" w:after="80"/>
      <w:ind w:left="1134"/>
    </w:pPr>
    <w:rPr>
      <w:rFonts w:ascii="Arial" w:hAnsi="Arial" w:cs="Arial"/>
      <w:i/>
      <w:color w:val="929292"/>
      <w:sz w:val="28"/>
      <w:szCs w:val="28"/>
    </w:rPr>
  </w:style>
  <w:style w:type="character" w:customStyle="1" w:styleId="MphasiSWydeTitleLevel3Car">
    <w:name w:val="MphasiS Wyde Title Level 3 Car"/>
    <w:basedOn w:val="DefaultParagraphFont"/>
    <w:link w:val="MphasiSWydeTitleLevel3"/>
    <w:rsid w:val="00567928"/>
    <w:rPr>
      <w:rFonts w:ascii="Arial" w:hAnsi="Arial" w:cs="Arial"/>
      <w:b/>
      <w:color w:val="003366"/>
      <w:sz w:val="28"/>
      <w:szCs w:val="28"/>
    </w:rPr>
  </w:style>
  <w:style w:type="paragraph" w:customStyle="1" w:styleId="Style1">
    <w:name w:val="Style1"/>
    <w:basedOn w:val="Normal"/>
    <w:link w:val="Style1Car"/>
    <w:rsid w:val="00654F4F"/>
    <w:pPr>
      <w:spacing w:after="0"/>
      <w:ind w:left="1416"/>
    </w:pPr>
    <w:rPr>
      <w:rFonts w:ascii="Arial" w:hAnsi="Arial" w:cs="Arial"/>
      <w:b/>
      <w:sz w:val="24"/>
      <w:szCs w:val="24"/>
    </w:rPr>
  </w:style>
  <w:style w:type="character" w:customStyle="1" w:styleId="MphasiSwydeTitleLevel4Car">
    <w:name w:val="MphasiS wyde Title Level 4 Car"/>
    <w:basedOn w:val="DefaultParagraphFont"/>
    <w:link w:val="MphasiSwydeTitleLevel4"/>
    <w:rsid w:val="00654F4F"/>
    <w:rPr>
      <w:rFonts w:ascii="Arial" w:hAnsi="Arial" w:cs="Arial"/>
      <w:i/>
      <w:color w:val="929292"/>
      <w:sz w:val="28"/>
      <w:szCs w:val="28"/>
    </w:rPr>
  </w:style>
  <w:style w:type="numbering" w:customStyle="1" w:styleId="WydeBulletPoints">
    <w:name w:val="Wyde Bullet Points"/>
    <w:rsid w:val="00654F4F"/>
    <w:pPr>
      <w:numPr>
        <w:numId w:val="4"/>
      </w:numPr>
    </w:pPr>
  </w:style>
  <w:style w:type="character" w:customStyle="1" w:styleId="Style1Car">
    <w:name w:val="Style1 Car"/>
    <w:basedOn w:val="DefaultParagraphFont"/>
    <w:link w:val="Style1"/>
    <w:rsid w:val="00654F4F"/>
    <w:rPr>
      <w:rFonts w:ascii="Arial" w:hAnsi="Arial" w:cs="Arial"/>
      <w:b/>
      <w:sz w:val="24"/>
      <w:szCs w:val="24"/>
    </w:rPr>
  </w:style>
  <w:style w:type="paragraph" w:customStyle="1" w:styleId="WydeBulletpoint2">
    <w:name w:val="Wyde Bullet point 2"/>
    <w:basedOn w:val="ListParagraph"/>
    <w:link w:val="WydeBulletpoint2Char"/>
    <w:rsid w:val="00654F4F"/>
    <w:pPr>
      <w:numPr>
        <w:ilvl w:val="1"/>
        <w:numId w:val="5"/>
      </w:numPr>
      <w:spacing w:after="0"/>
      <w:ind w:left="900" w:hanging="390"/>
      <w:jc w:val="both"/>
    </w:pPr>
    <w:rPr>
      <w:noProof/>
    </w:rPr>
  </w:style>
  <w:style w:type="paragraph" w:customStyle="1" w:styleId="WydeBulletpoint3">
    <w:name w:val="Wyde Bullet point 3"/>
    <w:basedOn w:val="ListParagraph"/>
    <w:rsid w:val="00654F4F"/>
    <w:pPr>
      <w:numPr>
        <w:ilvl w:val="2"/>
        <w:numId w:val="5"/>
      </w:numPr>
      <w:spacing w:after="0"/>
      <w:ind w:left="1260" w:hanging="353"/>
      <w:jc w:val="both"/>
    </w:pPr>
    <w:rPr>
      <w:noProof/>
    </w:rPr>
  </w:style>
  <w:style w:type="character" w:customStyle="1" w:styleId="WydeBulletpoint2Char">
    <w:name w:val="Wyde Bullet point 2 Char"/>
    <w:basedOn w:val="DefaultParagraphFont"/>
    <w:link w:val="WydeBulletpoint2"/>
    <w:rsid w:val="00654F4F"/>
    <w:rPr>
      <w:rFonts w:ascii="Calibri" w:hAnsi="Calibri"/>
      <w:noProof/>
    </w:rPr>
  </w:style>
  <w:style w:type="paragraph" w:customStyle="1" w:styleId="WydeNumro2">
    <w:name w:val="Wyde Numéro 2"/>
    <w:basedOn w:val="ListParagraph"/>
    <w:rsid w:val="00654F4F"/>
    <w:pPr>
      <w:numPr>
        <w:ilvl w:val="1"/>
        <w:numId w:val="6"/>
      </w:numPr>
      <w:spacing w:after="0"/>
      <w:ind w:left="907" w:hanging="403"/>
      <w:jc w:val="both"/>
    </w:pPr>
  </w:style>
  <w:style w:type="paragraph" w:customStyle="1" w:styleId="WydeNumro3">
    <w:name w:val="Wyde Numéro 3"/>
    <w:basedOn w:val="ListParagraph"/>
    <w:rsid w:val="00654F4F"/>
    <w:pPr>
      <w:numPr>
        <w:ilvl w:val="2"/>
        <w:numId w:val="6"/>
      </w:numPr>
      <w:tabs>
        <w:tab w:val="clear" w:pos="1304"/>
        <w:tab w:val="num" w:pos="1418"/>
      </w:tabs>
      <w:spacing w:after="0"/>
      <w:ind w:left="1425" w:hanging="403"/>
      <w:jc w:val="both"/>
    </w:pPr>
  </w:style>
  <w:style w:type="paragraph" w:customStyle="1" w:styleId="MphasiSWydeBulletNiveau1">
    <w:name w:val="MphasiS Wyde Bullet Niveau 1"/>
    <w:basedOn w:val="Normal"/>
    <w:link w:val="MphasiSWydeBulletNiveau1Car"/>
    <w:rsid w:val="00B66037"/>
    <w:pPr>
      <w:numPr>
        <w:numId w:val="16"/>
      </w:numPr>
      <w:spacing w:after="0"/>
      <w:contextualSpacing/>
      <w:jc w:val="both"/>
    </w:pPr>
    <w:rPr>
      <w:noProof/>
      <w:lang w:val="en-US" w:eastAsia="ja-JP"/>
    </w:rPr>
  </w:style>
  <w:style w:type="paragraph" w:customStyle="1" w:styleId="MphasiSWydeBulletNiveau2">
    <w:name w:val="MphasiS Wyde Bullet Niveau 2"/>
    <w:basedOn w:val="WydeBulletpoint2"/>
    <w:link w:val="MphasiSWydeBulletNiveau2Car"/>
    <w:rsid w:val="00654F4F"/>
    <w:rPr>
      <w:lang w:val="en-US"/>
    </w:rPr>
  </w:style>
  <w:style w:type="character" w:customStyle="1" w:styleId="MphasiSWydeBulletNiveau1Car">
    <w:name w:val="MphasiS Wyde Bullet Niveau 1 Car"/>
    <w:basedOn w:val="DefaultParagraphFont"/>
    <w:link w:val="MphasiSWydeBulletNiveau1"/>
    <w:rsid w:val="00B66037"/>
    <w:rPr>
      <w:rFonts w:ascii="Calibri" w:hAnsi="Calibri"/>
      <w:noProof/>
      <w:lang w:val="en-US" w:eastAsia="ja-JP"/>
    </w:rPr>
  </w:style>
  <w:style w:type="paragraph" w:customStyle="1" w:styleId="MphasiSWydeBulletNiveau3">
    <w:name w:val="MphasiS Wyde Bullet Niveau 3"/>
    <w:basedOn w:val="WydeBulletpoint3"/>
    <w:link w:val="MphasiSWydeBulletNiveau3Car"/>
    <w:rsid w:val="00654F4F"/>
    <w:rPr>
      <w:lang w:val="en-US"/>
    </w:rPr>
  </w:style>
  <w:style w:type="character" w:customStyle="1" w:styleId="MphasiSWydeBulletNiveau2Car">
    <w:name w:val="MphasiS Wyde Bullet Niveau 2 Car"/>
    <w:basedOn w:val="WydeBulletpoint2Char"/>
    <w:link w:val="MphasiSWydeBulletNiveau2"/>
    <w:rsid w:val="00654F4F"/>
    <w:rPr>
      <w:rFonts w:ascii="Calibri" w:hAnsi="Calibri"/>
      <w:noProof/>
      <w:lang w:val="en-US"/>
    </w:rPr>
  </w:style>
  <w:style w:type="paragraph" w:customStyle="1" w:styleId="MphasiSWydeNumberingNiveau1">
    <w:name w:val="MphasiS Wyde Numbering Niveau 1"/>
    <w:basedOn w:val="Normal"/>
    <w:link w:val="MphasiSWydeNumberingNiveau1Car"/>
    <w:rsid w:val="00654F4F"/>
    <w:pPr>
      <w:numPr>
        <w:numId w:val="6"/>
      </w:numPr>
      <w:spacing w:after="0"/>
      <w:contextualSpacing/>
      <w:jc w:val="both"/>
    </w:pPr>
    <w:rPr>
      <w:lang w:val="en-US"/>
    </w:rPr>
  </w:style>
  <w:style w:type="character" w:customStyle="1" w:styleId="MphasiSWydeBulletNiveau3Car">
    <w:name w:val="MphasiS Wyde Bullet Niveau 3 Car"/>
    <w:basedOn w:val="DefaultParagraphFont"/>
    <w:link w:val="MphasiSWydeBulletNiveau3"/>
    <w:rsid w:val="00654F4F"/>
    <w:rPr>
      <w:rFonts w:ascii="Calibri" w:hAnsi="Calibri"/>
      <w:noProof/>
      <w:lang w:val="en-US"/>
    </w:rPr>
  </w:style>
  <w:style w:type="paragraph" w:customStyle="1" w:styleId="MphasiSWydeNumberingNiveau2">
    <w:name w:val="MphasiS Wyde Numbering Niveau 2"/>
    <w:basedOn w:val="WydeNumro2"/>
    <w:link w:val="MphasiSWydeNumberingNiveau2Car"/>
    <w:rsid w:val="00654F4F"/>
    <w:rPr>
      <w:lang w:val="en-US"/>
    </w:rPr>
  </w:style>
  <w:style w:type="character" w:customStyle="1" w:styleId="MphasiSWydeNumberingNiveau1Car">
    <w:name w:val="MphasiS Wyde Numbering Niveau 1 Car"/>
    <w:basedOn w:val="DefaultParagraphFont"/>
    <w:link w:val="MphasiSWydeNumberingNiveau1"/>
    <w:rsid w:val="00654F4F"/>
    <w:rPr>
      <w:rFonts w:ascii="Calibri" w:hAnsi="Calibri"/>
      <w:lang w:val="en-US"/>
    </w:rPr>
  </w:style>
  <w:style w:type="paragraph" w:customStyle="1" w:styleId="MphasiSWydeNumberingNiveau3">
    <w:name w:val="MphasiS Wyde Numbering Niveau 3"/>
    <w:basedOn w:val="WydeNumro3"/>
    <w:link w:val="MphasiSWydeNumberingNiveau3Car"/>
    <w:rsid w:val="00654F4F"/>
    <w:rPr>
      <w:lang w:val="en-US"/>
    </w:rPr>
  </w:style>
  <w:style w:type="character" w:customStyle="1" w:styleId="MphasiSWydeNumberingNiveau2Car">
    <w:name w:val="MphasiS Wyde Numbering Niveau 2 Car"/>
    <w:basedOn w:val="DefaultParagraphFont"/>
    <w:link w:val="MphasiSWydeNumberingNiveau2"/>
    <w:rsid w:val="00654F4F"/>
    <w:rPr>
      <w:rFonts w:ascii="Calibri" w:hAnsi="Calibri"/>
      <w:lang w:val="en-US"/>
    </w:rPr>
  </w:style>
  <w:style w:type="character" w:customStyle="1" w:styleId="MphasiSWydeNumberingNiveau3Car">
    <w:name w:val="MphasiS Wyde Numbering Niveau 3 Car"/>
    <w:basedOn w:val="DefaultParagraphFont"/>
    <w:link w:val="MphasiSWydeNumberingNiveau3"/>
    <w:rsid w:val="00654F4F"/>
    <w:rPr>
      <w:rFonts w:ascii="Calibri" w:hAnsi="Calibri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54F4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868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68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868A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868A5"/>
    <w:rPr>
      <w:color w:val="FFFFFF" w:themeColor="hyperlink"/>
      <w:u w:val="single"/>
    </w:rPr>
  </w:style>
  <w:style w:type="character" w:customStyle="1" w:styleId="Heading1Char">
    <w:name w:val="Heading 1 Char"/>
    <w:aliases w:val="Title Level 1 Char"/>
    <w:basedOn w:val="DefaultParagraphFont"/>
    <w:link w:val="Heading1"/>
    <w:uiPriority w:val="9"/>
    <w:rsid w:val="00D53457"/>
    <w:rPr>
      <w:rFonts w:eastAsiaTheme="majorEastAsia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aliases w:val="Title Level 2 Char"/>
    <w:basedOn w:val="DefaultParagraphFont"/>
    <w:link w:val="Heading2"/>
    <w:uiPriority w:val="9"/>
    <w:rsid w:val="00D53457"/>
    <w:rPr>
      <w:rFonts w:eastAsiaTheme="majorEastAsia" w:cstheme="majorBidi"/>
      <w:b/>
      <w:bCs/>
      <w:color w:val="929292"/>
      <w:sz w:val="36"/>
      <w:szCs w:val="26"/>
    </w:rPr>
  </w:style>
  <w:style w:type="character" w:customStyle="1" w:styleId="Heading3Char">
    <w:name w:val="Heading 3 Char"/>
    <w:aliases w:val="Title Level 3 Char"/>
    <w:basedOn w:val="DefaultParagraphFont"/>
    <w:link w:val="Heading3"/>
    <w:uiPriority w:val="9"/>
    <w:rsid w:val="00D53457"/>
    <w:rPr>
      <w:rFonts w:eastAsiaTheme="majorEastAsia" w:cstheme="majorBidi"/>
      <w:b/>
      <w:bCs/>
      <w:color w:val="003366"/>
      <w:sz w:val="28"/>
      <w:szCs w:val="28"/>
    </w:rPr>
  </w:style>
  <w:style w:type="character" w:customStyle="1" w:styleId="Heading4Char">
    <w:name w:val="Heading 4 Char"/>
    <w:aliases w:val="Title Level 4 Char"/>
    <w:basedOn w:val="DefaultParagraphFont"/>
    <w:link w:val="Heading4"/>
    <w:uiPriority w:val="9"/>
    <w:rsid w:val="00D53457"/>
    <w:rPr>
      <w:rFonts w:eastAsiaTheme="majorEastAsia" w:cstheme="majorBidi"/>
      <w:bCs/>
      <w:i/>
      <w:iCs/>
      <w:color w:val="929292"/>
      <w:sz w:val="28"/>
      <w:szCs w:val="28"/>
    </w:rPr>
  </w:style>
  <w:style w:type="character" w:customStyle="1" w:styleId="Heading5Char">
    <w:name w:val="Heading 5 Char"/>
    <w:aliases w:val="Title Level 5 Char"/>
    <w:basedOn w:val="DefaultParagraphFont"/>
    <w:link w:val="Heading5"/>
    <w:uiPriority w:val="9"/>
    <w:rsid w:val="00DA433C"/>
    <w:rPr>
      <w:rFonts w:eastAsiaTheme="majorEastAsia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9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928"/>
    <w:rPr>
      <w:rFonts w:asciiTheme="majorHAnsi" w:eastAsiaTheme="majorEastAsia" w:hAnsiTheme="majorHAnsi" w:cstheme="majorBidi"/>
      <w:i/>
      <w:iCs/>
      <w:color w:val="828282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928"/>
    <w:rPr>
      <w:rFonts w:asciiTheme="majorHAnsi" w:eastAsiaTheme="majorEastAsia" w:hAnsiTheme="majorHAnsi" w:cstheme="majorBidi"/>
      <w:color w:val="828282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928"/>
    <w:rPr>
      <w:rFonts w:asciiTheme="majorHAnsi" w:eastAsiaTheme="majorEastAsia" w:hAnsiTheme="majorHAnsi" w:cstheme="majorBidi"/>
      <w:i/>
      <w:iCs/>
      <w:color w:val="828282" w:themeColor="text1" w:themeTint="BF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433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DA433C"/>
    <w:pPr>
      <w:spacing w:after="100"/>
      <w:ind w:left="880"/>
    </w:pPr>
  </w:style>
  <w:style w:type="paragraph" w:customStyle="1" w:styleId="Bullet1">
    <w:name w:val="Bullet1"/>
    <w:basedOn w:val="MphasiSWydeBulletNiveau1"/>
    <w:link w:val="Bullet1Car"/>
    <w:qFormat/>
    <w:rsid w:val="001958C3"/>
    <w:pPr>
      <w:ind w:left="357" w:hanging="357"/>
    </w:pPr>
  </w:style>
  <w:style w:type="paragraph" w:customStyle="1" w:styleId="Bullet2">
    <w:name w:val="Bullet2"/>
    <w:basedOn w:val="MphasiSWydeBulletNiveau2"/>
    <w:link w:val="Bullet2Car"/>
    <w:qFormat/>
    <w:rsid w:val="001958C3"/>
    <w:pPr>
      <w:numPr>
        <w:numId w:val="18"/>
      </w:numPr>
      <w:ind w:left="850" w:hanging="340"/>
    </w:pPr>
    <w:rPr>
      <w:rFonts w:asciiTheme="minorHAnsi" w:hAnsiTheme="minorHAnsi" w:cstheme="minorHAnsi"/>
    </w:rPr>
  </w:style>
  <w:style w:type="character" w:customStyle="1" w:styleId="Bullet1Car">
    <w:name w:val="Bullet1 Car"/>
    <w:basedOn w:val="MphasiSWydeBulletNiveau1Car"/>
    <w:link w:val="Bullet1"/>
    <w:rsid w:val="001958C3"/>
    <w:rPr>
      <w:rFonts w:ascii="Calibri" w:hAnsi="Calibri"/>
      <w:noProof/>
      <w:lang w:val="en-US" w:eastAsia="ja-JP"/>
    </w:rPr>
  </w:style>
  <w:style w:type="paragraph" w:customStyle="1" w:styleId="Bullet3">
    <w:name w:val="Bullet3"/>
    <w:basedOn w:val="MphasiSWydeBulletNiveau3"/>
    <w:link w:val="Bullet3Car"/>
    <w:qFormat/>
    <w:rsid w:val="001958C3"/>
    <w:pPr>
      <w:numPr>
        <w:numId w:val="19"/>
      </w:numPr>
      <w:ind w:left="1247" w:hanging="340"/>
    </w:pPr>
    <w:rPr>
      <w:rFonts w:asciiTheme="minorHAnsi" w:hAnsiTheme="minorHAnsi" w:cstheme="minorHAnsi"/>
    </w:rPr>
  </w:style>
  <w:style w:type="character" w:customStyle="1" w:styleId="Bullet2Car">
    <w:name w:val="Bullet2 Car"/>
    <w:basedOn w:val="MphasiSWydeBulletNiveau2Car"/>
    <w:link w:val="Bullet2"/>
    <w:rsid w:val="001958C3"/>
    <w:rPr>
      <w:rFonts w:ascii="Calibri" w:hAnsi="Calibri" w:cstheme="minorHAnsi"/>
      <w:noProof/>
      <w:lang w:val="en-US"/>
    </w:rPr>
  </w:style>
  <w:style w:type="character" w:customStyle="1" w:styleId="Bullet3Car">
    <w:name w:val="Bullet3 Car"/>
    <w:basedOn w:val="MphasiSWydeBulletNiveau3Car"/>
    <w:link w:val="Bullet3"/>
    <w:rsid w:val="001958C3"/>
    <w:rPr>
      <w:rFonts w:ascii="Calibri" w:hAnsi="Calibri" w:cstheme="minorHAnsi"/>
      <w:noProof/>
      <w:lang w:val="en-US"/>
    </w:rPr>
  </w:style>
  <w:style w:type="paragraph" w:customStyle="1" w:styleId="paragraphedoc">
    <w:name w:val="paragraphe doc"/>
    <w:basedOn w:val="Normal"/>
    <w:link w:val="paragraphedocChar"/>
    <w:qFormat/>
    <w:rsid w:val="00037EC1"/>
    <w:pPr>
      <w:jc w:val="both"/>
    </w:pPr>
    <w:rPr>
      <w:rFonts w:ascii="Arial" w:eastAsia="Times New Roman" w:hAnsi="Arial" w:cs="Times New Roman"/>
      <w:szCs w:val="24"/>
      <w:lang w:eastAsia="fr-FR"/>
    </w:rPr>
  </w:style>
  <w:style w:type="character" w:customStyle="1" w:styleId="paragraphedocChar">
    <w:name w:val="paragraphe doc Char"/>
    <w:basedOn w:val="DefaultParagraphFont"/>
    <w:link w:val="paragraphedoc"/>
    <w:rsid w:val="00037EC1"/>
    <w:rPr>
      <w:rFonts w:ascii="Arial" w:eastAsia="Times New Roman" w:hAnsi="Arial" w:cs="Times New Roman"/>
      <w:szCs w:val="24"/>
      <w:lang w:eastAsia="fr-FR"/>
    </w:rPr>
  </w:style>
  <w:style w:type="paragraph" w:customStyle="1" w:styleId="pointdentree">
    <w:name w:val="point d entree"/>
    <w:basedOn w:val="paragraphedoc"/>
    <w:link w:val="pointdentreeChar"/>
    <w:rsid w:val="00037EC1"/>
    <w:pPr>
      <w:contextualSpacing/>
      <w:jc w:val="left"/>
    </w:pPr>
    <w:rPr>
      <w:i/>
      <w:color w:val="808080" w:themeColor="background1" w:themeShade="80"/>
      <w:sz w:val="16"/>
    </w:rPr>
  </w:style>
  <w:style w:type="character" w:customStyle="1" w:styleId="pointdentreeChar">
    <w:name w:val="point d entree Char"/>
    <w:basedOn w:val="paragraphedocChar"/>
    <w:link w:val="pointdentree"/>
    <w:rsid w:val="00037EC1"/>
    <w:rPr>
      <w:rFonts w:ascii="Arial" w:eastAsia="Times New Roman" w:hAnsi="Arial" w:cs="Times New Roman"/>
      <w:i/>
      <w:color w:val="808080" w:themeColor="background1" w:themeShade="80"/>
      <w:sz w:val="16"/>
      <w:szCs w:val="24"/>
      <w:lang w:eastAsia="fr-FR"/>
    </w:rPr>
  </w:style>
  <w:style w:type="paragraph" w:customStyle="1" w:styleId="identification">
    <w:name w:val="identification"/>
    <w:basedOn w:val="pointdentree"/>
    <w:link w:val="identificationCar"/>
    <w:qFormat/>
    <w:rsid w:val="000B745E"/>
    <w:rPr>
      <w:rFonts w:asciiTheme="minorHAnsi" w:hAnsiTheme="minorHAnsi" w:cstheme="minorHAnsi"/>
      <w:color w:val="A6A6A6" w:themeColor="background1" w:themeShade="A6"/>
    </w:rPr>
  </w:style>
  <w:style w:type="character" w:customStyle="1" w:styleId="identificationCar">
    <w:name w:val="identification Car"/>
    <w:basedOn w:val="pointdentreeChar"/>
    <w:link w:val="identification"/>
    <w:rsid w:val="000B745E"/>
    <w:rPr>
      <w:rFonts w:ascii="Arial" w:eastAsia="Times New Roman" w:hAnsi="Arial" w:cstheme="minorHAnsi"/>
      <w:i/>
      <w:color w:val="A6A6A6" w:themeColor="background1" w:themeShade="A6"/>
      <w:sz w:val="16"/>
      <w:szCs w:val="24"/>
      <w:lang w:eastAsia="fr-FR"/>
    </w:rPr>
  </w:style>
  <w:style w:type="paragraph" w:customStyle="1" w:styleId="Classe">
    <w:name w:val="Classe"/>
    <w:basedOn w:val="Normal"/>
    <w:link w:val="ClasseCar"/>
    <w:qFormat/>
    <w:rsid w:val="002A23D8"/>
    <w:pPr>
      <w:ind w:left="454"/>
      <w:contextualSpacing/>
    </w:pPr>
    <w:rPr>
      <w:rFonts w:cstheme="minorHAnsi"/>
      <w:i/>
      <w:color w:val="A6A6A6" w:themeColor="background1" w:themeShade="A6"/>
      <w:lang w:val="en-US"/>
    </w:rPr>
  </w:style>
  <w:style w:type="character" w:customStyle="1" w:styleId="ClasseCar">
    <w:name w:val="Classe Car"/>
    <w:basedOn w:val="DefaultParagraphFont"/>
    <w:link w:val="Classe"/>
    <w:rsid w:val="002A23D8"/>
    <w:rPr>
      <w:rFonts w:ascii="Calibri" w:hAnsi="Calibri" w:cstheme="minorHAnsi"/>
      <w:i/>
      <w:color w:val="A6A6A6" w:themeColor="background1" w:themeShade="A6"/>
      <w:lang w:val="en-US"/>
    </w:rPr>
  </w:style>
  <w:style w:type="paragraph" w:customStyle="1" w:styleId="WydeTitreNiveau1">
    <w:name w:val="Wyde Titre Niveau 1"/>
    <w:basedOn w:val="Heading1"/>
    <w:link w:val="WydeTitreNiveau1Char"/>
    <w:autoRedefine/>
    <w:rsid w:val="008A2FE4"/>
    <w:pPr>
      <w:numPr>
        <w:numId w:val="0"/>
      </w:numPr>
      <w:spacing w:before="240" w:after="360" w:line="360" w:lineRule="auto"/>
      <w:ind w:left="432" w:hanging="432"/>
      <w:jc w:val="both"/>
    </w:pPr>
    <w:rPr>
      <w:rFonts w:asciiTheme="majorHAnsi" w:hAnsiTheme="majorHAnsi"/>
      <w:color w:val="EE3224"/>
      <w:szCs w:val="40"/>
    </w:rPr>
  </w:style>
  <w:style w:type="paragraph" w:customStyle="1" w:styleId="WydeTitreNiveau2">
    <w:name w:val="Wyde Titre Niveau 2"/>
    <w:basedOn w:val="Heading2"/>
    <w:link w:val="WydeTitreNiveau2Char"/>
    <w:autoRedefine/>
    <w:rsid w:val="008A2FE4"/>
    <w:pPr>
      <w:numPr>
        <w:ilvl w:val="0"/>
        <w:numId w:val="0"/>
      </w:numPr>
      <w:spacing w:before="360" w:after="240" w:line="276" w:lineRule="auto"/>
      <w:ind w:left="576" w:hanging="576"/>
      <w:jc w:val="both"/>
    </w:pPr>
    <w:rPr>
      <w:rFonts w:asciiTheme="majorHAnsi" w:hAnsiTheme="majorHAnsi"/>
      <w:color w:val="929292" w:themeColor="text1" w:themeTint="A6"/>
      <w:szCs w:val="36"/>
    </w:rPr>
  </w:style>
  <w:style w:type="character" w:customStyle="1" w:styleId="WydeTitreNiveau1Char">
    <w:name w:val="Wyde Titre Niveau 1 Char"/>
    <w:basedOn w:val="Heading1Char"/>
    <w:link w:val="WydeTitreNiveau1"/>
    <w:rsid w:val="008A2FE4"/>
    <w:rPr>
      <w:rFonts w:asciiTheme="majorHAnsi" w:eastAsiaTheme="majorEastAsia" w:hAnsiTheme="majorHAnsi" w:cstheme="majorBidi"/>
      <w:b/>
      <w:bCs/>
      <w:color w:val="EE3224"/>
      <w:sz w:val="40"/>
      <w:szCs w:val="40"/>
    </w:rPr>
  </w:style>
  <w:style w:type="paragraph" w:customStyle="1" w:styleId="WydeTitreNiveau3">
    <w:name w:val="Wyde Titre Niveau 3"/>
    <w:basedOn w:val="Heading3"/>
    <w:link w:val="WydeTitreNiveau3Char"/>
    <w:autoRedefine/>
    <w:rsid w:val="008A2FE4"/>
    <w:pPr>
      <w:numPr>
        <w:ilvl w:val="0"/>
        <w:numId w:val="0"/>
      </w:numPr>
      <w:spacing w:before="360" w:after="240" w:line="276" w:lineRule="auto"/>
      <w:ind w:left="720" w:hanging="720"/>
      <w:jc w:val="both"/>
    </w:pPr>
    <w:rPr>
      <w:rFonts w:asciiTheme="majorHAnsi" w:hAnsiTheme="majorHAnsi"/>
      <w:color w:val="EE3224"/>
    </w:rPr>
  </w:style>
  <w:style w:type="character" w:customStyle="1" w:styleId="WydeTitreNiveau2Char">
    <w:name w:val="Wyde Titre Niveau 2 Char"/>
    <w:basedOn w:val="Heading2Char"/>
    <w:link w:val="WydeTitreNiveau2"/>
    <w:rsid w:val="008A2FE4"/>
    <w:rPr>
      <w:rFonts w:asciiTheme="majorHAnsi" w:eastAsiaTheme="majorEastAsia" w:hAnsiTheme="majorHAnsi" w:cstheme="majorBidi"/>
      <w:b/>
      <w:bCs/>
      <w:color w:val="929292" w:themeColor="text1" w:themeTint="A6"/>
      <w:sz w:val="36"/>
      <w:szCs w:val="36"/>
    </w:rPr>
  </w:style>
  <w:style w:type="paragraph" w:customStyle="1" w:styleId="WydeTitreNiveau4">
    <w:name w:val="Wyde Titre Niveau 4"/>
    <w:basedOn w:val="Heading4"/>
    <w:link w:val="WydeTitreNiveau4Char"/>
    <w:autoRedefine/>
    <w:rsid w:val="008A2FE4"/>
    <w:pPr>
      <w:numPr>
        <w:numId w:val="0"/>
      </w:numPr>
      <w:spacing w:before="240" w:after="240" w:line="276" w:lineRule="auto"/>
      <w:ind w:left="864" w:hanging="864"/>
      <w:jc w:val="both"/>
    </w:pPr>
    <w:rPr>
      <w:rFonts w:asciiTheme="majorHAnsi" w:hAnsiTheme="majorHAnsi"/>
      <w:color w:val="929292" w:themeColor="text1" w:themeTint="A6"/>
    </w:rPr>
  </w:style>
  <w:style w:type="character" w:customStyle="1" w:styleId="WydeTitreNiveau3Char">
    <w:name w:val="Wyde Titre Niveau 3 Char"/>
    <w:basedOn w:val="Heading3Char"/>
    <w:link w:val="WydeTitreNiveau3"/>
    <w:rsid w:val="008A2FE4"/>
    <w:rPr>
      <w:rFonts w:asciiTheme="majorHAnsi" w:eastAsiaTheme="majorEastAsia" w:hAnsiTheme="majorHAnsi" w:cstheme="majorBidi"/>
      <w:b/>
      <w:bCs/>
      <w:color w:val="EE3224"/>
      <w:sz w:val="28"/>
      <w:szCs w:val="28"/>
    </w:rPr>
  </w:style>
  <w:style w:type="paragraph" w:customStyle="1" w:styleId="WydeTitreNiveau5">
    <w:name w:val="Wyde Titre Niveau 5"/>
    <w:basedOn w:val="Heading5"/>
    <w:autoRedefine/>
    <w:rsid w:val="008A2FE4"/>
    <w:pPr>
      <w:numPr>
        <w:numId w:val="0"/>
      </w:numPr>
      <w:spacing w:after="240" w:line="276" w:lineRule="auto"/>
      <w:ind w:left="1008" w:hanging="1008"/>
      <w:jc w:val="both"/>
    </w:pPr>
    <w:rPr>
      <w:rFonts w:asciiTheme="majorHAnsi" w:hAnsiTheme="majorHAnsi"/>
      <w:szCs w:val="24"/>
    </w:rPr>
  </w:style>
  <w:style w:type="character" w:customStyle="1" w:styleId="WydeTitreNiveau4Char">
    <w:name w:val="Wyde Titre Niveau 4 Char"/>
    <w:basedOn w:val="Heading4Char"/>
    <w:link w:val="WydeTitreNiveau4"/>
    <w:rsid w:val="008A2FE4"/>
    <w:rPr>
      <w:rFonts w:asciiTheme="majorHAnsi" w:eastAsiaTheme="majorEastAsia" w:hAnsiTheme="majorHAnsi" w:cstheme="majorBidi"/>
      <w:bCs/>
      <w:i/>
      <w:iCs/>
      <w:color w:val="929292" w:themeColor="text1" w:themeTint="A6"/>
      <w:sz w:val="28"/>
      <w:szCs w:val="28"/>
    </w:rPr>
  </w:style>
  <w:style w:type="paragraph" w:customStyle="1" w:styleId="WydeBulletpoint1">
    <w:name w:val="Wyde Bullet point 1"/>
    <w:basedOn w:val="ListParagraph"/>
    <w:link w:val="WydeBulletpoint1Char"/>
    <w:rsid w:val="008A2FE4"/>
    <w:pPr>
      <w:tabs>
        <w:tab w:val="num" w:pos="630"/>
      </w:tabs>
      <w:spacing w:after="0" w:line="276" w:lineRule="auto"/>
      <w:ind w:left="540" w:hanging="427"/>
      <w:jc w:val="both"/>
    </w:pPr>
    <w:rPr>
      <w:noProof/>
      <w:lang w:eastAsia="ja-JP"/>
    </w:rPr>
  </w:style>
  <w:style w:type="character" w:customStyle="1" w:styleId="WydeBulletpoint1Char">
    <w:name w:val="Wyde Bullet point 1 Char"/>
    <w:basedOn w:val="DefaultParagraphFont"/>
    <w:link w:val="WydeBulletpoint1"/>
    <w:rsid w:val="008A2FE4"/>
    <w:rPr>
      <w:rFonts w:ascii="Calibri" w:hAnsi="Calibri"/>
      <w:noProof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2FE4"/>
    <w:rPr>
      <w:rFonts w:ascii="Calibri" w:hAnsi="Calibri"/>
    </w:rPr>
  </w:style>
  <w:style w:type="character" w:styleId="Strong">
    <w:name w:val="Strong"/>
    <w:basedOn w:val="DefaultParagraphFont"/>
    <w:uiPriority w:val="22"/>
    <w:qFormat/>
    <w:rsid w:val="001E7A74"/>
    <w:rPr>
      <w:b/>
      <w:bCs/>
    </w:rPr>
  </w:style>
  <w:style w:type="character" w:customStyle="1" w:styleId="apple-converted-space">
    <w:name w:val="apple-converted-space"/>
    <w:basedOn w:val="DefaultParagraphFont"/>
    <w:rsid w:val="001E7A74"/>
  </w:style>
  <w:style w:type="paragraph" w:styleId="NormalWeb">
    <w:name w:val="Normal (Web)"/>
    <w:basedOn w:val="Normal"/>
    <w:uiPriority w:val="99"/>
    <w:semiHidden/>
    <w:unhideWhenUsed/>
    <w:rsid w:val="001E7A7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1E7A7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3D8"/>
    <w:pPr>
      <w:spacing w:after="120" w:line="240" w:lineRule="auto"/>
    </w:pPr>
    <w:rPr>
      <w:rFonts w:ascii="Calibri" w:hAnsi="Calibri"/>
    </w:rPr>
  </w:style>
  <w:style w:type="paragraph" w:styleId="Heading1">
    <w:name w:val="heading 1"/>
    <w:aliases w:val="Title Level 1"/>
    <w:basedOn w:val="MphasiSWydeTitleLevel1"/>
    <w:link w:val="Heading1Char"/>
    <w:uiPriority w:val="9"/>
    <w:qFormat/>
    <w:rsid w:val="00D53457"/>
    <w:pPr>
      <w:keepNext/>
      <w:keepLines/>
      <w:pageBreakBefore/>
      <w:numPr>
        <w:numId w:val="11"/>
      </w:numPr>
      <w:spacing w:before="480" w:after="0"/>
      <w:ind w:left="431" w:hanging="431"/>
      <w:outlineLvl w:val="0"/>
    </w:pPr>
    <w:rPr>
      <w:rFonts w:asciiTheme="minorHAnsi" w:eastAsiaTheme="majorEastAsia" w:hAnsiTheme="minorHAnsi" w:cstheme="majorBidi"/>
      <w:bCs/>
      <w:color w:val="365F91" w:themeColor="accent1" w:themeShade="BF"/>
      <w:szCs w:val="28"/>
    </w:rPr>
  </w:style>
  <w:style w:type="paragraph" w:styleId="Heading2">
    <w:name w:val="heading 2"/>
    <w:aliases w:val="Title Level 2"/>
    <w:basedOn w:val="MphasiSWydeTitleLevel2"/>
    <w:link w:val="Heading2Char"/>
    <w:uiPriority w:val="9"/>
    <w:unhideWhenUsed/>
    <w:qFormat/>
    <w:rsid w:val="00D53457"/>
    <w:pPr>
      <w:keepNext/>
      <w:keepLines/>
      <w:numPr>
        <w:ilvl w:val="1"/>
        <w:numId w:val="11"/>
      </w:numPr>
      <w:spacing w:before="200"/>
      <w:ind w:left="1287" w:hanging="578"/>
      <w:outlineLvl w:val="1"/>
    </w:pPr>
    <w:rPr>
      <w:rFonts w:asciiTheme="minorHAnsi" w:eastAsiaTheme="majorEastAsia" w:hAnsiTheme="minorHAnsi" w:cstheme="majorBidi"/>
      <w:bCs/>
      <w:szCs w:val="26"/>
    </w:rPr>
  </w:style>
  <w:style w:type="paragraph" w:styleId="Heading3">
    <w:name w:val="heading 3"/>
    <w:aliases w:val="Title Level 3"/>
    <w:basedOn w:val="MphasiSWydeTitleLevel3"/>
    <w:link w:val="Heading3Char"/>
    <w:uiPriority w:val="9"/>
    <w:unhideWhenUsed/>
    <w:qFormat/>
    <w:rsid w:val="00D53457"/>
    <w:pPr>
      <w:keepNext/>
      <w:keepLines/>
      <w:numPr>
        <w:ilvl w:val="2"/>
        <w:numId w:val="11"/>
      </w:numPr>
      <w:spacing w:before="120" w:beforeAutospacing="0" w:after="120" w:afterAutospacing="0"/>
      <w:ind w:left="1429"/>
      <w:outlineLvl w:val="2"/>
    </w:pPr>
    <w:rPr>
      <w:rFonts w:asciiTheme="minorHAnsi" w:eastAsiaTheme="majorEastAsia" w:hAnsiTheme="minorHAnsi" w:cstheme="majorBidi"/>
      <w:bCs/>
    </w:rPr>
  </w:style>
  <w:style w:type="paragraph" w:styleId="Heading4">
    <w:name w:val="heading 4"/>
    <w:aliases w:val="Title Level 4"/>
    <w:basedOn w:val="MphasiSwydeTitleLevel4"/>
    <w:link w:val="Heading4Char"/>
    <w:uiPriority w:val="9"/>
    <w:unhideWhenUsed/>
    <w:qFormat/>
    <w:rsid w:val="00D53457"/>
    <w:pPr>
      <w:keepNext/>
      <w:keepLines/>
      <w:numPr>
        <w:numId w:val="13"/>
      </w:numPr>
      <w:spacing w:before="120" w:after="120"/>
      <w:ind w:left="1773" w:hanging="357"/>
      <w:outlineLvl w:val="3"/>
    </w:pPr>
    <w:rPr>
      <w:rFonts w:asciiTheme="minorHAnsi" w:eastAsiaTheme="majorEastAsia" w:hAnsiTheme="minorHAnsi" w:cstheme="majorBidi"/>
      <w:bCs/>
      <w:iCs/>
    </w:rPr>
  </w:style>
  <w:style w:type="paragraph" w:styleId="Heading5">
    <w:name w:val="heading 5"/>
    <w:aliases w:val="Title Level 5"/>
    <w:basedOn w:val="Normal"/>
    <w:link w:val="Heading5Char"/>
    <w:uiPriority w:val="9"/>
    <w:unhideWhenUsed/>
    <w:qFormat/>
    <w:rsid w:val="00DA433C"/>
    <w:pPr>
      <w:keepNext/>
      <w:keepLines/>
      <w:numPr>
        <w:numId w:val="14"/>
      </w:numPr>
      <w:spacing w:before="200" w:after="0"/>
      <w:outlineLvl w:val="4"/>
    </w:pPr>
    <w:rPr>
      <w:rFonts w:eastAsiaTheme="majorEastAsia" w:cstheme="majorBidi"/>
      <w:b/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567928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567928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828282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567928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828282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567928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828282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FC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F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6FC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66FCB"/>
  </w:style>
  <w:style w:type="paragraph" w:styleId="Footer">
    <w:name w:val="footer"/>
    <w:basedOn w:val="Normal"/>
    <w:link w:val="FooterChar"/>
    <w:uiPriority w:val="99"/>
    <w:unhideWhenUsed/>
    <w:rsid w:val="00266FC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66FCB"/>
  </w:style>
  <w:style w:type="character" w:styleId="PageNumber">
    <w:name w:val="page number"/>
    <w:basedOn w:val="DefaultParagraphFont"/>
    <w:rsid w:val="00266FCB"/>
    <w:rPr>
      <w:rFonts w:ascii="Futura Bk" w:hAnsi="Futura Bk" w:cs="Times New Roman"/>
      <w:color w:val="04173F"/>
      <w:sz w:val="24"/>
    </w:rPr>
  </w:style>
  <w:style w:type="table" w:styleId="TableGrid">
    <w:name w:val="Table Grid"/>
    <w:basedOn w:val="TableNormal"/>
    <w:rsid w:val="00266F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phasiSWydeTitleLevel1">
    <w:name w:val="MphasiS Wyde Title Level 1"/>
    <w:basedOn w:val="Normal"/>
    <w:link w:val="MphasiSWydeTitleLevel1Car"/>
    <w:autoRedefine/>
    <w:rsid w:val="00567928"/>
    <w:pPr>
      <w:spacing w:before="240" w:after="240"/>
    </w:pPr>
    <w:rPr>
      <w:rFonts w:ascii="Arial" w:hAnsi="Arial" w:cs="Arial"/>
      <w:b/>
      <w:color w:val="003366"/>
      <w:sz w:val="40"/>
      <w:szCs w:val="40"/>
    </w:rPr>
  </w:style>
  <w:style w:type="paragraph" w:customStyle="1" w:styleId="MphasiSWydeTitleLevel2">
    <w:name w:val="MphasiS Wyde Title Level 2"/>
    <w:basedOn w:val="Normal"/>
    <w:link w:val="MphasiSWydeTitleLevel2Car"/>
    <w:autoRedefine/>
    <w:rsid w:val="00567928"/>
    <w:pPr>
      <w:spacing w:before="120"/>
      <w:ind w:left="708"/>
    </w:pPr>
    <w:rPr>
      <w:rFonts w:ascii="Arial" w:hAnsi="Arial" w:cs="Arial"/>
      <w:b/>
      <w:color w:val="929292"/>
      <w:sz w:val="36"/>
      <w:szCs w:val="36"/>
    </w:rPr>
  </w:style>
  <w:style w:type="character" w:customStyle="1" w:styleId="MphasiSWydeTitleLevel1Car">
    <w:name w:val="MphasiS Wyde Title Level 1 Car"/>
    <w:basedOn w:val="DefaultParagraphFont"/>
    <w:link w:val="MphasiSWydeTitleLevel1"/>
    <w:rsid w:val="00654F4F"/>
    <w:rPr>
      <w:rFonts w:ascii="Arial" w:hAnsi="Arial" w:cs="Arial"/>
      <w:b/>
      <w:color w:val="003366"/>
      <w:sz w:val="40"/>
      <w:szCs w:val="40"/>
    </w:rPr>
  </w:style>
  <w:style w:type="paragraph" w:customStyle="1" w:styleId="MphasiSWydeTitleLevel3">
    <w:name w:val="MphasiS Wyde Title Level 3"/>
    <w:basedOn w:val="Normal"/>
    <w:link w:val="MphasiSWydeTitleLevel3Car"/>
    <w:autoRedefine/>
    <w:rsid w:val="00567928"/>
    <w:pPr>
      <w:spacing w:before="100" w:beforeAutospacing="1" w:after="100" w:afterAutospacing="1"/>
      <w:ind w:left="708"/>
    </w:pPr>
    <w:rPr>
      <w:rFonts w:ascii="Arial" w:hAnsi="Arial" w:cs="Arial"/>
      <w:b/>
      <w:color w:val="003366"/>
      <w:sz w:val="28"/>
      <w:szCs w:val="28"/>
    </w:rPr>
  </w:style>
  <w:style w:type="character" w:customStyle="1" w:styleId="MphasiSWydeTitleLevel2Car">
    <w:name w:val="MphasiS Wyde Title Level 2 Car"/>
    <w:basedOn w:val="DefaultParagraphFont"/>
    <w:link w:val="MphasiSWydeTitleLevel2"/>
    <w:rsid w:val="00567928"/>
    <w:rPr>
      <w:rFonts w:ascii="Arial" w:hAnsi="Arial" w:cs="Arial"/>
      <w:b/>
      <w:color w:val="929292"/>
      <w:sz w:val="36"/>
      <w:szCs w:val="36"/>
    </w:rPr>
  </w:style>
  <w:style w:type="paragraph" w:customStyle="1" w:styleId="MphasiSwydeTitleLevel4">
    <w:name w:val="MphasiS wyde Title Level 4"/>
    <w:basedOn w:val="Normal"/>
    <w:link w:val="MphasiSwydeTitleLevel4Car"/>
    <w:rsid w:val="00654F4F"/>
    <w:pPr>
      <w:spacing w:before="80" w:after="80"/>
      <w:ind w:left="1134"/>
    </w:pPr>
    <w:rPr>
      <w:rFonts w:ascii="Arial" w:hAnsi="Arial" w:cs="Arial"/>
      <w:i/>
      <w:color w:val="929292"/>
      <w:sz w:val="28"/>
      <w:szCs w:val="28"/>
    </w:rPr>
  </w:style>
  <w:style w:type="character" w:customStyle="1" w:styleId="MphasiSWydeTitleLevel3Car">
    <w:name w:val="MphasiS Wyde Title Level 3 Car"/>
    <w:basedOn w:val="DefaultParagraphFont"/>
    <w:link w:val="MphasiSWydeTitleLevel3"/>
    <w:rsid w:val="00567928"/>
    <w:rPr>
      <w:rFonts w:ascii="Arial" w:hAnsi="Arial" w:cs="Arial"/>
      <w:b/>
      <w:color w:val="003366"/>
      <w:sz w:val="28"/>
      <w:szCs w:val="28"/>
    </w:rPr>
  </w:style>
  <w:style w:type="paragraph" w:customStyle="1" w:styleId="Style1">
    <w:name w:val="Style1"/>
    <w:basedOn w:val="Normal"/>
    <w:link w:val="Style1Car"/>
    <w:rsid w:val="00654F4F"/>
    <w:pPr>
      <w:spacing w:after="0"/>
      <w:ind w:left="1416"/>
    </w:pPr>
    <w:rPr>
      <w:rFonts w:ascii="Arial" w:hAnsi="Arial" w:cs="Arial"/>
      <w:b/>
      <w:sz w:val="24"/>
      <w:szCs w:val="24"/>
    </w:rPr>
  </w:style>
  <w:style w:type="character" w:customStyle="1" w:styleId="MphasiSwydeTitleLevel4Car">
    <w:name w:val="MphasiS wyde Title Level 4 Car"/>
    <w:basedOn w:val="DefaultParagraphFont"/>
    <w:link w:val="MphasiSwydeTitleLevel4"/>
    <w:rsid w:val="00654F4F"/>
    <w:rPr>
      <w:rFonts w:ascii="Arial" w:hAnsi="Arial" w:cs="Arial"/>
      <w:i/>
      <w:color w:val="929292"/>
      <w:sz w:val="28"/>
      <w:szCs w:val="28"/>
    </w:rPr>
  </w:style>
  <w:style w:type="numbering" w:customStyle="1" w:styleId="WydeBulletPoints">
    <w:name w:val="Wyde Bullet Points"/>
    <w:rsid w:val="00654F4F"/>
    <w:pPr>
      <w:numPr>
        <w:numId w:val="4"/>
      </w:numPr>
    </w:pPr>
  </w:style>
  <w:style w:type="character" w:customStyle="1" w:styleId="Style1Car">
    <w:name w:val="Style1 Car"/>
    <w:basedOn w:val="DefaultParagraphFont"/>
    <w:link w:val="Style1"/>
    <w:rsid w:val="00654F4F"/>
    <w:rPr>
      <w:rFonts w:ascii="Arial" w:hAnsi="Arial" w:cs="Arial"/>
      <w:b/>
      <w:sz w:val="24"/>
      <w:szCs w:val="24"/>
    </w:rPr>
  </w:style>
  <w:style w:type="paragraph" w:customStyle="1" w:styleId="WydeBulletpoint2">
    <w:name w:val="Wyde Bullet point 2"/>
    <w:basedOn w:val="ListParagraph"/>
    <w:link w:val="WydeBulletpoint2Char"/>
    <w:rsid w:val="00654F4F"/>
    <w:pPr>
      <w:numPr>
        <w:ilvl w:val="1"/>
        <w:numId w:val="5"/>
      </w:numPr>
      <w:spacing w:after="0"/>
      <w:ind w:left="900" w:hanging="390"/>
      <w:jc w:val="both"/>
    </w:pPr>
    <w:rPr>
      <w:noProof/>
    </w:rPr>
  </w:style>
  <w:style w:type="paragraph" w:customStyle="1" w:styleId="WydeBulletpoint3">
    <w:name w:val="Wyde Bullet point 3"/>
    <w:basedOn w:val="ListParagraph"/>
    <w:rsid w:val="00654F4F"/>
    <w:pPr>
      <w:numPr>
        <w:ilvl w:val="2"/>
        <w:numId w:val="5"/>
      </w:numPr>
      <w:spacing w:after="0"/>
      <w:ind w:left="1260" w:hanging="353"/>
      <w:jc w:val="both"/>
    </w:pPr>
    <w:rPr>
      <w:noProof/>
    </w:rPr>
  </w:style>
  <w:style w:type="character" w:customStyle="1" w:styleId="WydeBulletpoint2Char">
    <w:name w:val="Wyde Bullet point 2 Char"/>
    <w:basedOn w:val="DefaultParagraphFont"/>
    <w:link w:val="WydeBulletpoint2"/>
    <w:rsid w:val="00654F4F"/>
    <w:rPr>
      <w:rFonts w:ascii="Calibri" w:hAnsi="Calibri"/>
      <w:noProof/>
    </w:rPr>
  </w:style>
  <w:style w:type="paragraph" w:customStyle="1" w:styleId="WydeNumro2">
    <w:name w:val="Wyde Numéro 2"/>
    <w:basedOn w:val="ListParagraph"/>
    <w:rsid w:val="00654F4F"/>
    <w:pPr>
      <w:numPr>
        <w:ilvl w:val="1"/>
        <w:numId w:val="6"/>
      </w:numPr>
      <w:spacing w:after="0"/>
      <w:ind w:left="907" w:hanging="403"/>
      <w:jc w:val="both"/>
    </w:pPr>
  </w:style>
  <w:style w:type="paragraph" w:customStyle="1" w:styleId="WydeNumro3">
    <w:name w:val="Wyde Numéro 3"/>
    <w:basedOn w:val="ListParagraph"/>
    <w:rsid w:val="00654F4F"/>
    <w:pPr>
      <w:numPr>
        <w:ilvl w:val="2"/>
        <w:numId w:val="6"/>
      </w:numPr>
      <w:tabs>
        <w:tab w:val="clear" w:pos="1304"/>
        <w:tab w:val="num" w:pos="1418"/>
      </w:tabs>
      <w:spacing w:after="0"/>
      <w:ind w:left="1425" w:hanging="403"/>
      <w:jc w:val="both"/>
    </w:pPr>
  </w:style>
  <w:style w:type="paragraph" w:customStyle="1" w:styleId="MphasiSWydeBulletNiveau1">
    <w:name w:val="MphasiS Wyde Bullet Niveau 1"/>
    <w:basedOn w:val="Normal"/>
    <w:link w:val="MphasiSWydeBulletNiveau1Car"/>
    <w:rsid w:val="00B66037"/>
    <w:pPr>
      <w:numPr>
        <w:numId w:val="16"/>
      </w:numPr>
      <w:spacing w:after="0"/>
      <w:contextualSpacing/>
      <w:jc w:val="both"/>
    </w:pPr>
    <w:rPr>
      <w:noProof/>
      <w:lang w:val="en-US" w:eastAsia="ja-JP"/>
    </w:rPr>
  </w:style>
  <w:style w:type="paragraph" w:customStyle="1" w:styleId="MphasiSWydeBulletNiveau2">
    <w:name w:val="MphasiS Wyde Bullet Niveau 2"/>
    <w:basedOn w:val="WydeBulletpoint2"/>
    <w:link w:val="MphasiSWydeBulletNiveau2Car"/>
    <w:rsid w:val="00654F4F"/>
    <w:rPr>
      <w:lang w:val="en-US"/>
    </w:rPr>
  </w:style>
  <w:style w:type="character" w:customStyle="1" w:styleId="MphasiSWydeBulletNiveau1Car">
    <w:name w:val="MphasiS Wyde Bullet Niveau 1 Car"/>
    <w:basedOn w:val="DefaultParagraphFont"/>
    <w:link w:val="MphasiSWydeBulletNiveau1"/>
    <w:rsid w:val="00B66037"/>
    <w:rPr>
      <w:rFonts w:ascii="Calibri" w:hAnsi="Calibri"/>
      <w:noProof/>
      <w:lang w:val="en-US" w:eastAsia="ja-JP"/>
    </w:rPr>
  </w:style>
  <w:style w:type="paragraph" w:customStyle="1" w:styleId="MphasiSWydeBulletNiveau3">
    <w:name w:val="MphasiS Wyde Bullet Niveau 3"/>
    <w:basedOn w:val="WydeBulletpoint3"/>
    <w:link w:val="MphasiSWydeBulletNiveau3Car"/>
    <w:rsid w:val="00654F4F"/>
    <w:rPr>
      <w:lang w:val="en-US"/>
    </w:rPr>
  </w:style>
  <w:style w:type="character" w:customStyle="1" w:styleId="MphasiSWydeBulletNiveau2Car">
    <w:name w:val="MphasiS Wyde Bullet Niveau 2 Car"/>
    <w:basedOn w:val="WydeBulletpoint2Char"/>
    <w:link w:val="MphasiSWydeBulletNiveau2"/>
    <w:rsid w:val="00654F4F"/>
    <w:rPr>
      <w:rFonts w:ascii="Calibri" w:hAnsi="Calibri"/>
      <w:noProof/>
      <w:lang w:val="en-US"/>
    </w:rPr>
  </w:style>
  <w:style w:type="paragraph" w:customStyle="1" w:styleId="MphasiSWydeNumberingNiveau1">
    <w:name w:val="MphasiS Wyde Numbering Niveau 1"/>
    <w:basedOn w:val="Normal"/>
    <w:link w:val="MphasiSWydeNumberingNiveau1Car"/>
    <w:rsid w:val="00654F4F"/>
    <w:pPr>
      <w:numPr>
        <w:numId w:val="6"/>
      </w:numPr>
      <w:spacing w:after="0"/>
      <w:contextualSpacing/>
      <w:jc w:val="both"/>
    </w:pPr>
    <w:rPr>
      <w:lang w:val="en-US"/>
    </w:rPr>
  </w:style>
  <w:style w:type="character" w:customStyle="1" w:styleId="MphasiSWydeBulletNiveau3Car">
    <w:name w:val="MphasiS Wyde Bullet Niveau 3 Car"/>
    <w:basedOn w:val="DefaultParagraphFont"/>
    <w:link w:val="MphasiSWydeBulletNiveau3"/>
    <w:rsid w:val="00654F4F"/>
    <w:rPr>
      <w:rFonts w:ascii="Calibri" w:hAnsi="Calibri"/>
      <w:noProof/>
      <w:lang w:val="en-US"/>
    </w:rPr>
  </w:style>
  <w:style w:type="paragraph" w:customStyle="1" w:styleId="MphasiSWydeNumberingNiveau2">
    <w:name w:val="MphasiS Wyde Numbering Niveau 2"/>
    <w:basedOn w:val="WydeNumro2"/>
    <w:link w:val="MphasiSWydeNumberingNiveau2Car"/>
    <w:rsid w:val="00654F4F"/>
    <w:rPr>
      <w:lang w:val="en-US"/>
    </w:rPr>
  </w:style>
  <w:style w:type="character" w:customStyle="1" w:styleId="MphasiSWydeNumberingNiveau1Car">
    <w:name w:val="MphasiS Wyde Numbering Niveau 1 Car"/>
    <w:basedOn w:val="DefaultParagraphFont"/>
    <w:link w:val="MphasiSWydeNumberingNiveau1"/>
    <w:rsid w:val="00654F4F"/>
    <w:rPr>
      <w:rFonts w:ascii="Calibri" w:hAnsi="Calibri"/>
      <w:lang w:val="en-US"/>
    </w:rPr>
  </w:style>
  <w:style w:type="paragraph" w:customStyle="1" w:styleId="MphasiSWydeNumberingNiveau3">
    <w:name w:val="MphasiS Wyde Numbering Niveau 3"/>
    <w:basedOn w:val="WydeNumro3"/>
    <w:link w:val="MphasiSWydeNumberingNiveau3Car"/>
    <w:rsid w:val="00654F4F"/>
    <w:rPr>
      <w:lang w:val="en-US"/>
    </w:rPr>
  </w:style>
  <w:style w:type="character" w:customStyle="1" w:styleId="MphasiSWydeNumberingNiveau2Car">
    <w:name w:val="MphasiS Wyde Numbering Niveau 2 Car"/>
    <w:basedOn w:val="DefaultParagraphFont"/>
    <w:link w:val="MphasiSWydeNumberingNiveau2"/>
    <w:rsid w:val="00654F4F"/>
    <w:rPr>
      <w:rFonts w:ascii="Calibri" w:hAnsi="Calibri"/>
      <w:lang w:val="en-US"/>
    </w:rPr>
  </w:style>
  <w:style w:type="character" w:customStyle="1" w:styleId="MphasiSWydeNumberingNiveau3Car">
    <w:name w:val="MphasiS Wyde Numbering Niveau 3 Car"/>
    <w:basedOn w:val="DefaultParagraphFont"/>
    <w:link w:val="MphasiSWydeNumberingNiveau3"/>
    <w:rsid w:val="00654F4F"/>
    <w:rPr>
      <w:rFonts w:ascii="Calibri" w:hAnsi="Calibri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54F4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868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68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868A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868A5"/>
    <w:rPr>
      <w:color w:val="FFFFFF" w:themeColor="hyperlink"/>
      <w:u w:val="single"/>
    </w:rPr>
  </w:style>
  <w:style w:type="character" w:customStyle="1" w:styleId="Heading1Char">
    <w:name w:val="Heading 1 Char"/>
    <w:aliases w:val="Title Level 1 Char"/>
    <w:basedOn w:val="DefaultParagraphFont"/>
    <w:link w:val="Heading1"/>
    <w:uiPriority w:val="9"/>
    <w:rsid w:val="00D53457"/>
    <w:rPr>
      <w:rFonts w:eastAsiaTheme="majorEastAsia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aliases w:val="Title Level 2 Char"/>
    <w:basedOn w:val="DefaultParagraphFont"/>
    <w:link w:val="Heading2"/>
    <w:uiPriority w:val="9"/>
    <w:rsid w:val="00D53457"/>
    <w:rPr>
      <w:rFonts w:eastAsiaTheme="majorEastAsia" w:cstheme="majorBidi"/>
      <w:b/>
      <w:bCs/>
      <w:color w:val="929292"/>
      <w:sz w:val="36"/>
      <w:szCs w:val="26"/>
    </w:rPr>
  </w:style>
  <w:style w:type="character" w:customStyle="1" w:styleId="Heading3Char">
    <w:name w:val="Heading 3 Char"/>
    <w:aliases w:val="Title Level 3 Char"/>
    <w:basedOn w:val="DefaultParagraphFont"/>
    <w:link w:val="Heading3"/>
    <w:uiPriority w:val="9"/>
    <w:rsid w:val="00D53457"/>
    <w:rPr>
      <w:rFonts w:eastAsiaTheme="majorEastAsia" w:cstheme="majorBidi"/>
      <w:b/>
      <w:bCs/>
      <w:color w:val="003366"/>
      <w:sz w:val="28"/>
      <w:szCs w:val="28"/>
    </w:rPr>
  </w:style>
  <w:style w:type="character" w:customStyle="1" w:styleId="Heading4Char">
    <w:name w:val="Heading 4 Char"/>
    <w:aliases w:val="Title Level 4 Char"/>
    <w:basedOn w:val="DefaultParagraphFont"/>
    <w:link w:val="Heading4"/>
    <w:uiPriority w:val="9"/>
    <w:rsid w:val="00D53457"/>
    <w:rPr>
      <w:rFonts w:eastAsiaTheme="majorEastAsia" w:cstheme="majorBidi"/>
      <w:bCs/>
      <w:i/>
      <w:iCs/>
      <w:color w:val="929292"/>
      <w:sz w:val="28"/>
      <w:szCs w:val="28"/>
    </w:rPr>
  </w:style>
  <w:style w:type="character" w:customStyle="1" w:styleId="Heading5Char">
    <w:name w:val="Heading 5 Char"/>
    <w:aliases w:val="Title Level 5 Char"/>
    <w:basedOn w:val="DefaultParagraphFont"/>
    <w:link w:val="Heading5"/>
    <w:uiPriority w:val="9"/>
    <w:rsid w:val="00DA433C"/>
    <w:rPr>
      <w:rFonts w:eastAsiaTheme="majorEastAsia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9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928"/>
    <w:rPr>
      <w:rFonts w:asciiTheme="majorHAnsi" w:eastAsiaTheme="majorEastAsia" w:hAnsiTheme="majorHAnsi" w:cstheme="majorBidi"/>
      <w:i/>
      <w:iCs/>
      <w:color w:val="828282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928"/>
    <w:rPr>
      <w:rFonts w:asciiTheme="majorHAnsi" w:eastAsiaTheme="majorEastAsia" w:hAnsiTheme="majorHAnsi" w:cstheme="majorBidi"/>
      <w:color w:val="828282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928"/>
    <w:rPr>
      <w:rFonts w:asciiTheme="majorHAnsi" w:eastAsiaTheme="majorEastAsia" w:hAnsiTheme="majorHAnsi" w:cstheme="majorBidi"/>
      <w:i/>
      <w:iCs/>
      <w:color w:val="828282" w:themeColor="text1" w:themeTint="BF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433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DA433C"/>
    <w:pPr>
      <w:spacing w:after="100"/>
      <w:ind w:left="880"/>
    </w:pPr>
  </w:style>
  <w:style w:type="paragraph" w:customStyle="1" w:styleId="Bullet1">
    <w:name w:val="Bullet1"/>
    <w:basedOn w:val="MphasiSWydeBulletNiveau1"/>
    <w:link w:val="Bullet1Car"/>
    <w:qFormat/>
    <w:rsid w:val="001958C3"/>
    <w:pPr>
      <w:ind w:left="357" w:hanging="357"/>
    </w:pPr>
  </w:style>
  <w:style w:type="paragraph" w:customStyle="1" w:styleId="Bullet2">
    <w:name w:val="Bullet2"/>
    <w:basedOn w:val="MphasiSWydeBulletNiveau2"/>
    <w:link w:val="Bullet2Car"/>
    <w:qFormat/>
    <w:rsid w:val="001958C3"/>
    <w:pPr>
      <w:numPr>
        <w:numId w:val="18"/>
      </w:numPr>
      <w:ind w:left="850" w:hanging="340"/>
    </w:pPr>
    <w:rPr>
      <w:rFonts w:asciiTheme="minorHAnsi" w:hAnsiTheme="minorHAnsi" w:cstheme="minorHAnsi"/>
    </w:rPr>
  </w:style>
  <w:style w:type="character" w:customStyle="1" w:styleId="Bullet1Car">
    <w:name w:val="Bullet1 Car"/>
    <w:basedOn w:val="MphasiSWydeBulletNiveau1Car"/>
    <w:link w:val="Bullet1"/>
    <w:rsid w:val="001958C3"/>
    <w:rPr>
      <w:rFonts w:ascii="Calibri" w:hAnsi="Calibri"/>
      <w:noProof/>
      <w:lang w:val="en-US" w:eastAsia="ja-JP"/>
    </w:rPr>
  </w:style>
  <w:style w:type="paragraph" w:customStyle="1" w:styleId="Bullet3">
    <w:name w:val="Bullet3"/>
    <w:basedOn w:val="MphasiSWydeBulletNiveau3"/>
    <w:link w:val="Bullet3Car"/>
    <w:qFormat/>
    <w:rsid w:val="001958C3"/>
    <w:pPr>
      <w:numPr>
        <w:numId w:val="19"/>
      </w:numPr>
      <w:ind w:left="1247" w:hanging="340"/>
    </w:pPr>
    <w:rPr>
      <w:rFonts w:asciiTheme="minorHAnsi" w:hAnsiTheme="minorHAnsi" w:cstheme="minorHAnsi"/>
    </w:rPr>
  </w:style>
  <w:style w:type="character" w:customStyle="1" w:styleId="Bullet2Car">
    <w:name w:val="Bullet2 Car"/>
    <w:basedOn w:val="MphasiSWydeBulletNiveau2Car"/>
    <w:link w:val="Bullet2"/>
    <w:rsid w:val="001958C3"/>
    <w:rPr>
      <w:rFonts w:ascii="Calibri" w:hAnsi="Calibri" w:cstheme="minorHAnsi"/>
      <w:noProof/>
      <w:lang w:val="en-US"/>
    </w:rPr>
  </w:style>
  <w:style w:type="character" w:customStyle="1" w:styleId="Bullet3Car">
    <w:name w:val="Bullet3 Car"/>
    <w:basedOn w:val="MphasiSWydeBulletNiveau3Car"/>
    <w:link w:val="Bullet3"/>
    <w:rsid w:val="001958C3"/>
    <w:rPr>
      <w:rFonts w:ascii="Calibri" w:hAnsi="Calibri" w:cstheme="minorHAnsi"/>
      <w:noProof/>
      <w:lang w:val="en-US"/>
    </w:rPr>
  </w:style>
  <w:style w:type="paragraph" w:customStyle="1" w:styleId="paragraphedoc">
    <w:name w:val="paragraphe doc"/>
    <w:basedOn w:val="Normal"/>
    <w:link w:val="paragraphedocChar"/>
    <w:qFormat/>
    <w:rsid w:val="00037EC1"/>
    <w:pPr>
      <w:jc w:val="both"/>
    </w:pPr>
    <w:rPr>
      <w:rFonts w:ascii="Arial" w:eastAsia="Times New Roman" w:hAnsi="Arial" w:cs="Times New Roman"/>
      <w:szCs w:val="24"/>
      <w:lang w:eastAsia="fr-FR"/>
    </w:rPr>
  </w:style>
  <w:style w:type="character" w:customStyle="1" w:styleId="paragraphedocChar">
    <w:name w:val="paragraphe doc Char"/>
    <w:basedOn w:val="DefaultParagraphFont"/>
    <w:link w:val="paragraphedoc"/>
    <w:rsid w:val="00037EC1"/>
    <w:rPr>
      <w:rFonts w:ascii="Arial" w:eastAsia="Times New Roman" w:hAnsi="Arial" w:cs="Times New Roman"/>
      <w:szCs w:val="24"/>
      <w:lang w:eastAsia="fr-FR"/>
    </w:rPr>
  </w:style>
  <w:style w:type="paragraph" w:customStyle="1" w:styleId="pointdentree">
    <w:name w:val="point d entree"/>
    <w:basedOn w:val="paragraphedoc"/>
    <w:link w:val="pointdentreeChar"/>
    <w:rsid w:val="00037EC1"/>
    <w:pPr>
      <w:contextualSpacing/>
      <w:jc w:val="left"/>
    </w:pPr>
    <w:rPr>
      <w:i/>
      <w:color w:val="808080" w:themeColor="background1" w:themeShade="80"/>
      <w:sz w:val="16"/>
    </w:rPr>
  </w:style>
  <w:style w:type="character" w:customStyle="1" w:styleId="pointdentreeChar">
    <w:name w:val="point d entree Char"/>
    <w:basedOn w:val="paragraphedocChar"/>
    <w:link w:val="pointdentree"/>
    <w:rsid w:val="00037EC1"/>
    <w:rPr>
      <w:rFonts w:ascii="Arial" w:eastAsia="Times New Roman" w:hAnsi="Arial" w:cs="Times New Roman"/>
      <w:i/>
      <w:color w:val="808080" w:themeColor="background1" w:themeShade="80"/>
      <w:sz w:val="16"/>
      <w:szCs w:val="24"/>
      <w:lang w:eastAsia="fr-FR"/>
    </w:rPr>
  </w:style>
  <w:style w:type="paragraph" w:customStyle="1" w:styleId="identification">
    <w:name w:val="identification"/>
    <w:basedOn w:val="pointdentree"/>
    <w:link w:val="identificationCar"/>
    <w:qFormat/>
    <w:rsid w:val="000B745E"/>
    <w:rPr>
      <w:rFonts w:asciiTheme="minorHAnsi" w:hAnsiTheme="minorHAnsi" w:cstheme="minorHAnsi"/>
      <w:color w:val="A6A6A6" w:themeColor="background1" w:themeShade="A6"/>
    </w:rPr>
  </w:style>
  <w:style w:type="character" w:customStyle="1" w:styleId="identificationCar">
    <w:name w:val="identification Car"/>
    <w:basedOn w:val="pointdentreeChar"/>
    <w:link w:val="identification"/>
    <w:rsid w:val="000B745E"/>
    <w:rPr>
      <w:rFonts w:ascii="Arial" w:eastAsia="Times New Roman" w:hAnsi="Arial" w:cstheme="minorHAnsi"/>
      <w:i/>
      <w:color w:val="A6A6A6" w:themeColor="background1" w:themeShade="A6"/>
      <w:sz w:val="16"/>
      <w:szCs w:val="24"/>
      <w:lang w:eastAsia="fr-FR"/>
    </w:rPr>
  </w:style>
  <w:style w:type="paragraph" w:customStyle="1" w:styleId="Classe">
    <w:name w:val="Classe"/>
    <w:basedOn w:val="Normal"/>
    <w:link w:val="ClasseCar"/>
    <w:qFormat/>
    <w:rsid w:val="002A23D8"/>
    <w:pPr>
      <w:ind w:left="454"/>
      <w:contextualSpacing/>
    </w:pPr>
    <w:rPr>
      <w:rFonts w:cstheme="minorHAnsi"/>
      <w:i/>
      <w:color w:val="A6A6A6" w:themeColor="background1" w:themeShade="A6"/>
      <w:lang w:val="en-US"/>
    </w:rPr>
  </w:style>
  <w:style w:type="character" w:customStyle="1" w:styleId="ClasseCar">
    <w:name w:val="Classe Car"/>
    <w:basedOn w:val="DefaultParagraphFont"/>
    <w:link w:val="Classe"/>
    <w:rsid w:val="002A23D8"/>
    <w:rPr>
      <w:rFonts w:ascii="Calibri" w:hAnsi="Calibri" w:cstheme="minorHAnsi"/>
      <w:i/>
      <w:color w:val="A6A6A6" w:themeColor="background1" w:themeShade="A6"/>
      <w:lang w:val="en-US"/>
    </w:rPr>
  </w:style>
  <w:style w:type="paragraph" w:customStyle="1" w:styleId="WydeTitreNiveau1">
    <w:name w:val="Wyde Titre Niveau 1"/>
    <w:basedOn w:val="Heading1"/>
    <w:link w:val="WydeTitreNiveau1Char"/>
    <w:autoRedefine/>
    <w:rsid w:val="008A2FE4"/>
    <w:pPr>
      <w:numPr>
        <w:numId w:val="0"/>
      </w:numPr>
      <w:spacing w:before="240" w:after="360" w:line="360" w:lineRule="auto"/>
      <w:ind w:left="432" w:hanging="432"/>
      <w:jc w:val="both"/>
    </w:pPr>
    <w:rPr>
      <w:rFonts w:asciiTheme="majorHAnsi" w:hAnsiTheme="majorHAnsi"/>
      <w:color w:val="EE3224"/>
      <w:szCs w:val="40"/>
    </w:rPr>
  </w:style>
  <w:style w:type="paragraph" w:customStyle="1" w:styleId="WydeTitreNiveau2">
    <w:name w:val="Wyde Titre Niveau 2"/>
    <w:basedOn w:val="Heading2"/>
    <w:link w:val="WydeTitreNiveau2Char"/>
    <w:autoRedefine/>
    <w:rsid w:val="008A2FE4"/>
    <w:pPr>
      <w:numPr>
        <w:ilvl w:val="0"/>
        <w:numId w:val="0"/>
      </w:numPr>
      <w:spacing w:before="360" w:after="240" w:line="276" w:lineRule="auto"/>
      <w:ind w:left="576" w:hanging="576"/>
      <w:jc w:val="both"/>
    </w:pPr>
    <w:rPr>
      <w:rFonts w:asciiTheme="majorHAnsi" w:hAnsiTheme="majorHAnsi"/>
      <w:color w:val="929292" w:themeColor="text1" w:themeTint="A6"/>
      <w:szCs w:val="36"/>
    </w:rPr>
  </w:style>
  <w:style w:type="character" w:customStyle="1" w:styleId="WydeTitreNiveau1Char">
    <w:name w:val="Wyde Titre Niveau 1 Char"/>
    <w:basedOn w:val="Heading1Char"/>
    <w:link w:val="WydeTitreNiveau1"/>
    <w:rsid w:val="008A2FE4"/>
    <w:rPr>
      <w:rFonts w:asciiTheme="majorHAnsi" w:eastAsiaTheme="majorEastAsia" w:hAnsiTheme="majorHAnsi" w:cstheme="majorBidi"/>
      <w:b/>
      <w:bCs/>
      <w:color w:val="EE3224"/>
      <w:sz w:val="40"/>
      <w:szCs w:val="40"/>
    </w:rPr>
  </w:style>
  <w:style w:type="paragraph" w:customStyle="1" w:styleId="WydeTitreNiveau3">
    <w:name w:val="Wyde Titre Niveau 3"/>
    <w:basedOn w:val="Heading3"/>
    <w:link w:val="WydeTitreNiveau3Char"/>
    <w:autoRedefine/>
    <w:rsid w:val="008A2FE4"/>
    <w:pPr>
      <w:numPr>
        <w:ilvl w:val="0"/>
        <w:numId w:val="0"/>
      </w:numPr>
      <w:spacing w:before="360" w:after="240" w:line="276" w:lineRule="auto"/>
      <w:ind w:left="720" w:hanging="720"/>
      <w:jc w:val="both"/>
    </w:pPr>
    <w:rPr>
      <w:rFonts w:asciiTheme="majorHAnsi" w:hAnsiTheme="majorHAnsi"/>
      <w:color w:val="EE3224"/>
    </w:rPr>
  </w:style>
  <w:style w:type="character" w:customStyle="1" w:styleId="WydeTitreNiveau2Char">
    <w:name w:val="Wyde Titre Niveau 2 Char"/>
    <w:basedOn w:val="Heading2Char"/>
    <w:link w:val="WydeTitreNiveau2"/>
    <w:rsid w:val="008A2FE4"/>
    <w:rPr>
      <w:rFonts w:asciiTheme="majorHAnsi" w:eastAsiaTheme="majorEastAsia" w:hAnsiTheme="majorHAnsi" w:cstheme="majorBidi"/>
      <w:b/>
      <w:bCs/>
      <w:color w:val="929292" w:themeColor="text1" w:themeTint="A6"/>
      <w:sz w:val="36"/>
      <w:szCs w:val="36"/>
    </w:rPr>
  </w:style>
  <w:style w:type="paragraph" w:customStyle="1" w:styleId="WydeTitreNiveau4">
    <w:name w:val="Wyde Titre Niveau 4"/>
    <w:basedOn w:val="Heading4"/>
    <w:link w:val="WydeTitreNiveau4Char"/>
    <w:autoRedefine/>
    <w:rsid w:val="008A2FE4"/>
    <w:pPr>
      <w:numPr>
        <w:numId w:val="0"/>
      </w:numPr>
      <w:spacing w:before="240" w:after="240" w:line="276" w:lineRule="auto"/>
      <w:ind w:left="864" w:hanging="864"/>
      <w:jc w:val="both"/>
    </w:pPr>
    <w:rPr>
      <w:rFonts w:asciiTheme="majorHAnsi" w:hAnsiTheme="majorHAnsi"/>
      <w:color w:val="929292" w:themeColor="text1" w:themeTint="A6"/>
    </w:rPr>
  </w:style>
  <w:style w:type="character" w:customStyle="1" w:styleId="WydeTitreNiveau3Char">
    <w:name w:val="Wyde Titre Niveau 3 Char"/>
    <w:basedOn w:val="Heading3Char"/>
    <w:link w:val="WydeTitreNiveau3"/>
    <w:rsid w:val="008A2FE4"/>
    <w:rPr>
      <w:rFonts w:asciiTheme="majorHAnsi" w:eastAsiaTheme="majorEastAsia" w:hAnsiTheme="majorHAnsi" w:cstheme="majorBidi"/>
      <w:b/>
      <w:bCs/>
      <w:color w:val="EE3224"/>
      <w:sz w:val="28"/>
      <w:szCs w:val="28"/>
    </w:rPr>
  </w:style>
  <w:style w:type="paragraph" w:customStyle="1" w:styleId="WydeTitreNiveau5">
    <w:name w:val="Wyde Titre Niveau 5"/>
    <w:basedOn w:val="Heading5"/>
    <w:autoRedefine/>
    <w:rsid w:val="008A2FE4"/>
    <w:pPr>
      <w:numPr>
        <w:numId w:val="0"/>
      </w:numPr>
      <w:spacing w:after="240" w:line="276" w:lineRule="auto"/>
      <w:ind w:left="1008" w:hanging="1008"/>
      <w:jc w:val="both"/>
    </w:pPr>
    <w:rPr>
      <w:rFonts w:asciiTheme="majorHAnsi" w:hAnsiTheme="majorHAnsi"/>
      <w:szCs w:val="24"/>
    </w:rPr>
  </w:style>
  <w:style w:type="character" w:customStyle="1" w:styleId="WydeTitreNiveau4Char">
    <w:name w:val="Wyde Titre Niveau 4 Char"/>
    <w:basedOn w:val="Heading4Char"/>
    <w:link w:val="WydeTitreNiveau4"/>
    <w:rsid w:val="008A2FE4"/>
    <w:rPr>
      <w:rFonts w:asciiTheme="majorHAnsi" w:eastAsiaTheme="majorEastAsia" w:hAnsiTheme="majorHAnsi" w:cstheme="majorBidi"/>
      <w:bCs/>
      <w:i/>
      <w:iCs/>
      <w:color w:val="929292" w:themeColor="text1" w:themeTint="A6"/>
      <w:sz w:val="28"/>
      <w:szCs w:val="28"/>
    </w:rPr>
  </w:style>
  <w:style w:type="paragraph" w:customStyle="1" w:styleId="WydeBulletpoint1">
    <w:name w:val="Wyde Bullet point 1"/>
    <w:basedOn w:val="ListParagraph"/>
    <w:link w:val="WydeBulletpoint1Char"/>
    <w:rsid w:val="008A2FE4"/>
    <w:pPr>
      <w:tabs>
        <w:tab w:val="num" w:pos="630"/>
      </w:tabs>
      <w:spacing w:after="0" w:line="276" w:lineRule="auto"/>
      <w:ind w:left="540" w:hanging="427"/>
      <w:jc w:val="both"/>
    </w:pPr>
    <w:rPr>
      <w:noProof/>
      <w:lang w:eastAsia="ja-JP"/>
    </w:rPr>
  </w:style>
  <w:style w:type="character" w:customStyle="1" w:styleId="WydeBulletpoint1Char">
    <w:name w:val="Wyde Bullet point 1 Char"/>
    <w:basedOn w:val="DefaultParagraphFont"/>
    <w:link w:val="WydeBulletpoint1"/>
    <w:rsid w:val="008A2FE4"/>
    <w:rPr>
      <w:rFonts w:ascii="Calibri" w:hAnsi="Calibri"/>
      <w:noProof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2FE4"/>
    <w:rPr>
      <w:rFonts w:ascii="Calibri" w:hAnsi="Calibri"/>
    </w:rPr>
  </w:style>
  <w:style w:type="character" w:styleId="Strong">
    <w:name w:val="Strong"/>
    <w:basedOn w:val="DefaultParagraphFont"/>
    <w:uiPriority w:val="22"/>
    <w:qFormat/>
    <w:rsid w:val="001E7A74"/>
    <w:rPr>
      <w:b/>
      <w:bCs/>
    </w:rPr>
  </w:style>
  <w:style w:type="character" w:customStyle="1" w:styleId="apple-converted-space">
    <w:name w:val="apple-converted-space"/>
    <w:basedOn w:val="DefaultParagraphFont"/>
    <w:rsid w:val="001E7A74"/>
  </w:style>
  <w:style w:type="paragraph" w:styleId="NormalWeb">
    <w:name w:val="Normal (Web)"/>
    <w:basedOn w:val="Normal"/>
    <w:uiPriority w:val="99"/>
    <w:semiHidden/>
    <w:unhideWhenUsed/>
    <w:rsid w:val="001E7A7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1E7A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1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6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3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8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40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1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Wyde%20Development\TestingTools\Management\Internal%20documentation\Templates\MphasiSWyde%20Word_documentation_EN.dotx" TargetMode="External"/></Relationships>
</file>

<file path=word/theme/theme1.xml><?xml version="1.0" encoding="utf-8"?>
<a:theme xmlns:a="http://schemas.openxmlformats.org/drawingml/2006/main" name="Thème Office">
  <a:themeElements>
    <a:clrScheme name="MphasiS Wyde">
      <a:dk1>
        <a:srgbClr val="59595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FF0000"/>
      </a:accent2>
      <a:accent3>
        <a:srgbClr val="95B3D7"/>
      </a:accent3>
      <a:accent4>
        <a:srgbClr val="595959"/>
      </a:accent4>
      <a:accent5>
        <a:srgbClr val="7F7F7F"/>
      </a:accent5>
      <a:accent6>
        <a:srgbClr val="FFFFFF"/>
      </a:accent6>
      <a:hlink>
        <a:srgbClr val="FFFFFF"/>
      </a:hlink>
      <a:folHlink>
        <a:srgbClr val="FFFF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093C7-0ECC-477F-8B32-F2A911493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MphasiSWyde Word_documentation_EN.dotx</Template>
  <TotalTime>2835</TotalTime>
  <Pages>11</Pages>
  <Words>774</Words>
  <Characters>4263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Frédéric Archambault</dc:creator>
  <cp:lastModifiedBy>Frédéric Archambault</cp:lastModifiedBy>
  <cp:revision>172</cp:revision>
  <cp:lastPrinted>2012-02-10T14:25:00Z</cp:lastPrinted>
  <dcterms:created xsi:type="dcterms:W3CDTF">2012-10-17T14:15:00Z</dcterms:created>
  <dcterms:modified xsi:type="dcterms:W3CDTF">2013-08-05T15:01:00Z</dcterms:modified>
</cp:coreProperties>
</file>